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70"/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0"/>
        <w:gridCol w:w="250"/>
        <w:gridCol w:w="6737"/>
      </w:tblGrid>
      <w:tr w:rsidR="00703697" w:rsidRPr="002B4A53" w14:paraId="1091406E" w14:textId="77777777" w:rsidTr="007E1533">
        <w:trPr>
          <w:trHeight w:val="4537"/>
        </w:trPr>
        <w:tc>
          <w:tcPr>
            <w:tcW w:w="4070" w:type="dxa"/>
            <w:shd w:val="clear" w:color="auto" w:fill="D0AE72" w:themeFill="background2" w:themeFillShade="BF"/>
            <w:vAlign w:val="bottom"/>
          </w:tcPr>
          <w:p w14:paraId="04EF1A21" w14:textId="77777777" w:rsidR="00703697" w:rsidRPr="007E1533" w:rsidRDefault="00703697" w:rsidP="002B4A53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  <w:r w:rsidRPr="007E1533">
              <w:rPr>
                <w:noProof/>
                <w:color w:val="000000" w:themeColor="text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8451A6" wp14:editId="50F1820D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-1995170</wp:posOffset>
                      </wp:positionV>
                      <wp:extent cx="1924050" cy="1676400"/>
                      <wp:effectExtent l="0" t="0" r="19050" b="19050"/>
                      <wp:wrapNone/>
                      <wp:docPr id="2" name="Ovale 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16764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175752" w14:textId="3242AD6D" w:rsidR="00703697" w:rsidRDefault="00703697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4303EA77" w14:textId="0846B618" w:rsidR="00D92122" w:rsidRDefault="00D92122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1BC4688C" w14:textId="77777777" w:rsidR="00D92122" w:rsidRPr="00870508" w:rsidRDefault="00D92122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8451A6" id="Ovale 2" o:spid="_x0000_s1026" style="position:absolute;left:0;text-align:left;margin-left:11.2pt;margin-top:-157.1pt;width:151.5pt;height:1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Nl&#10;bGxhbWkgTm91cmVkZGluZQAAAAWQAwACAAAAFAAAEKyQBAACAAAAFAAAEMCSkQACAAAAAzg1AACS&#10;kgACAAAAAzg1AADqHAAHAAAIDAAACKAAAAAA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yMDIxOjA3OjIxIDIxOjQwOjMwADIw&#10;MjE6MDc6MjEgMjE6NDA6MzAAAABTAGUAbABsAGEAbQBpACAATgBvAHUAcgBlAGQAZABpAG4AZQAA&#10;AP/hCyV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IxLTA3LTIxVDIxOjQwOjMwLjg1&#10;MT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5TZWxsYW1pIE5vdXJlZGRpbmU8L3JkZjpsaT48L3JkZjpTZXE+DQoJCQk8L2RjOmNy&#10;ZWF0b3I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8P3hwYWNrZXQgZW5k&#10;PSd3Jz8+/9sAQwAHBQUGBQQHBgUGCAcHCAoRCwoJCQoVDxAMERgVGhkYFRgXGx4nIRsdJR0XGCIu&#10;IiUoKSssKxogLzMvKjInKisq/9sAQwEHCAgKCQoUCwsUKhwYHCoqKioqKioqKioqKioqKioqKioq&#10;KioqKioqKioqKioqKioqKioqKioqKioqKioqKioq/8AAEQgBTwHM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" strokecolor="#dd8047 [3205]" strokeweight="1pt">
                      <v:fill r:id="rId10" o:title="" recolor="t" rotate="t" type="frame"/>
                      <v:stroke joinstyle="miter"/>
                      <v:textbox>
                        <w:txbxContent>
                          <w:p w14:paraId="6A175752" w14:textId="3242AD6D" w:rsidR="00703697" w:rsidRDefault="00703697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03EA77" w14:textId="0846B618" w:rsidR="00D92122" w:rsidRDefault="00D92122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C4688C" w14:textId="77777777" w:rsidR="00D92122" w:rsidRPr="00870508" w:rsidRDefault="00D92122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0" w:type="dxa"/>
          </w:tcPr>
          <w:p w14:paraId="63CA1A3C" w14:textId="77777777" w:rsidR="00703697" w:rsidRPr="002B4A53" w:rsidRDefault="00703697" w:rsidP="002B4A53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6737" w:type="dxa"/>
            <w:vMerge w:val="restart"/>
            <w:vAlign w:val="bottom"/>
          </w:tcPr>
          <w:p w14:paraId="0638B4CC" w14:textId="77777777" w:rsidR="00703697" w:rsidRDefault="00703697" w:rsidP="002B4A53">
            <w:pPr>
              <w:pStyle w:val="Titre"/>
              <w:rPr>
                <w:sz w:val="32"/>
                <w:szCs w:val="32"/>
              </w:rPr>
            </w:pPr>
          </w:p>
          <w:p w14:paraId="7271466D" w14:textId="77777777" w:rsidR="00703697" w:rsidRDefault="00703697" w:rsidP="002B4A53">
            <w:pPr>
              <w:pStyle w:val="Titre"/>
              <w:rPr>
                <w:sz w:val="32"/>
                <w:szCs w:val="32"/>
              </w:rPr>
            </w:pPr>
          </w:p>
          <w:p w14:paraId="697B4218" w14:textId="77777777" w:rsidR="00D92122" w:rsidRDefault="00D92122" w:rsidP="002B4A53">
            <w:pPr>
              <w:pStyle w:val="Titre"/>
              <w:rPr>
                <w:caps w:val="0"/>
                <w:sz w:val="32"/>
                <w:szCs w:val="32"/>
              </w:rPr>
            </w:pPr>
          </w:p>
          <w:p w14:paraId="7639383A" w14:textId="22F9F00F" w:rsidR="00703697" w:rsidRPr="002B4A53" w:rsidRDefault="00703697" w:rsidP="002B4A53">
            <w:pPr>
              <w:pStyle w:val="Titre"/>
              <w:rPr>
                <w:sz w:val="32"/>
                <w:szCs w:val="32"/>
              </w:rPr>
            </w:pPr>
            <w:r>
              <w:rPr>
                <w:caps w:val="0"/>
                <w:sz w:val="32"/>
                <w:szCs w:val="32"/>
              </w:rPr>
              <w:t>Noureddine S</w:t>
            </w:r>
            <w:r w:rsidRPr="002B4A53">
              <w:rPr>
                <w:caps w:val="0"/>
                <w:sz w:val="32"/>
                <w:szCs w:val="32"/>
              </w:rPr>
              <w:t xml:space="preserve">ellami </w:t>
            </w:r>
            <w:r>
              <w:rPr>
                <w:caps w:val="0"/>
                <w:sz w:val="32"/>
                <w:szCs w:val="32"/>
              </w:rPr>
              <w:t xml:space="preserve">                            </w:t>
            </w:r>
          </w:p>
          <w:p w14:paraId="4FF1346A" w14:textId="342C78B2" w:rsidR="00703697" w:rsidRDefault="00703697" w:rsidP="002B4A53">
            <w:r w:rsidRPr="00107338">
              <w:t>Développeur informatique</w:t>
            </w:r>
          </w:p>
          <w:p w14:paraId="5B15F511" w14:textId="082157D3" w:rsidR="00703697" w:rsidRPr="002B4A53" w:rsidRDefault="00703697" w:rsidP="002B4A53">
            <w:pPr>
              <w:rPr>
                <w:color w:val="000000" w:themeColor="text1"/>
              </w:rPr>
            </w:pPr>
          </w:p>
          <w:p w14:paraId="467E54F5" w14:textId="77777777" w:rsidR="00703697" w:rsidRPr="002B4A53" w:rsidRDefault="00703697" w:rsidP="002B4A53">
            <w:pPr>
              <w:rPr>
                <w:color w:val="000000" w:themeColor="text1"/>
              </w:rPr>
            </w:pPr>
          </w:p>
          <w:sdt>
            <w:sdtPr>
              <w:rPr>
                <w:color w:val="000000" w:themeColor="text1"/>
              </w:rPr>
              <w:id w:val="1001553383"/>
              <w:placeholder>
                <w:docPart w:val="93C608469AD1423F949C85423B009277"/>
              </w:placeholder>
              <w:temporary/>
              <w:showingPlcHdr/>
              <w15:appearance w15:val="hidden"/>
            </w:sdtPr>
            <w:sdtEndPr/>
            <w:sdtContent>
              <w:p w14:paraId="4D951A07" w14:textId="5FF14EF9" w:rsidR="00703697" w:rsidRPr="002B4A53" w:rsidRDefault="00703697" w:rsidP="008C7779">
                <w:pPr>
                  <w:pStyle w:val="Titre2"/>
                  <w:rPr>
                    <w:color w:val="000000" w:themeColor="text1"/>
                  </w:rPr>
                </w:pPr>
                <w:r w:rsidRPr="002B4A53">
                  <w:rPr>
                    <w:color w:val="000000" w:themeColor="text1"/>
                    <w:lang w:bidi="fr-FR"/>
                  </w:rPr>
                  <w:t>PARCOURS PROFESSIONNEL</w:t>
                </w:r>
              </w:p>
            </w:sdtContent>
          </w:sdt>
          <w:p w14:paraId="232F1944" w14:textId="0730298F" w:rsidR="00703697" w:rsidRDefault="001A3539" w:rsidP="008C7779">
            <w:pPr>
              <w:pStyle w:val="Titre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Education nationale </w:t>
            </w:r>
            <w:r>
              <w:t xml:space="preserve"> </w:t>
            </w:r>
            <w:r w:rsidRPr="001A3539">
              <w:rPr>
                <w:color w:val="000000" w:themeColor="text1"/>
              </w:rPr>
              <w:t>Professeur de mathématiques au collège</w:t>
            </w:r>
          </w:p>
          <w:p w14:paraId="48B84A07" w14:textId="5166B974" w:rsidR="00703697" w:rsidRPr="00703697" w:rsidRDefault="00703697" w:rsidP="00703697">
            <w:pPr>
              <w:rPr>
                <w:u w:val="single"/>
              </w:rPr>
            </w:pPr>
            <w:r w:rsidRPr="00703697">
              <w:rPr>
                <w:u w:val="single"/>
              </w:rPr>
              <w:t>Septembre 1999</w:t>
            </w:r>
            <w:r w:rsidR="00E85AAF">
              <w:rPr>
                <w:u w:val="single"/>
              </w:rPr>
              <w:t xml:space="preserve"> </w:t>
            </w:r>
            <w:r w:rsidRPr="00703697">
              <w:rPr>
                <w:u w:val="single"/>
              </w:rPr>
              <w:t>-</w:t>
            </w:r>
            <w:r w:rsidR="00E85AAF">
              <w:rPr>
                <w:u w:val="single"/>
              </w:rPr>
              <w:t xml:space="preserve"> </w:t>
            </w:r>
            <w:r>
              <w:rPr>
                <w:u w:val="single"/>
              </w:rPr>
              <w:t>S</w:t>
            </w:r>
            <w:r w:rsidRPr="00703697">
              <w:rPr>
                <w:u w:val="single"/>
              </w:rPr>
              <w:t xml:space="preserve">eptembre 2009 puis </w:t>
            </w:r>
            <w:proofErr w:type="gramStart"/>
            <w:r>
              <w:rPr>
                <w:u w:val="single"/>
              </w:rPr>
              <w:t>S</w:t>
            </w:r>
            <w:r w:rsidRPr="00703697">
              <w:rPr>
                <w:u w:val="single"/>
              </w:rPr>
              <w:t>eptembre</w:t>
            </w:r>
            <w:proofErr w:type="gramEnd"/>
            <w:r w:rsidRPr="00703697">
              <w:rPr>
                <w:u w:val="single"/>
              </w:rPr>
              <w:t xml:space="preserve"> 2019 -</w:t>
            </w:r>
            <w:r w:rsidR="00E85AAF">
              <w:rPr>
                <w:u w:val="single"/>
              </w:rPr>
              <w:t xml:space="preserve"> </w:t>
            </w:r>
            <w:r w:rsidRPr="00703697">
              <w:rPr>
                <w:u w:val="single"/>
              </w:rPr>
              <w:t>Mars 2021</w:t>
            </w:r>
          </w:p>
          <w:p w14:paraId="01C52EF3" w14:textId="77777777" w:rsidR="001A3539" w:rsidRPr="00703697" w:rsidRDefault="001A3539" w:rsidP="00703697"/>
          <w:p w14:paraId="6C1460B2" w14:textId="5336217B" w:rsidR="00703697" w:rsidRPr="002B4A53" w:rsidRDefault="00703697" w:rsidP="008C7779">
            <w:pPr>
              <w:pStyle w:val="Titre4"/>
              <w:rPr>
                <w:bCs/>
                <w:color w:val="000000" w:themeColor="text1"/>
              </w:rPr>
            </w:pPr>
            <w:r w:rsidRPr="002B4A53">
              <w:rPr>
                <w:color w:val="000000" w:themeColor="text1"/>
              </w:rPr>
              <w:t>SVMS</w:t>
            </w:r>
            <w:r w:rsidR="008D1E24">
              <w:rPr>
                <w:color w:val="000000" w:themeColor="text1"/>
              </w:rPr>
              <w:t xml:space="preserve"> </w:t>
            </w:r>
            <w:r w:rsidR="00E85AAF">
              <w:rPr>
                <w:color w:val="000000" w:themeColor="text1"/>
              </w:rPr>
              <w:t>(</w:t>
            </w:r>
            <w:r w:rsidR="00F252DB">
              <w:rPr>
                <w:color w:val="000000" w:themeColor="text1"/>
              </w:rPr>
              <w:t>filiale</w:t>
            </w:r>
            <w:r w:rsidR="00E85AAF">
              <w:rPr>
                <w:color w:val="000000" w:themeColor="text1"/>
              </w:rPr>
              <w:t xml:space="preserve"> de SIGNATURE)</w:t>
            </w:r>
            <w:r w:rsidRPr="002B4A53">
              <w:rPr>
                <w:color w:val="000000" w:themeColor="text1"/>
                <w:lang w:bidi="fr-FR"/>
              </w:rPr>
              <w:t xml:space="preserve"> </w:t>
            </w:r>
            <w:r w:rsidR="001A3539">
              <w:rPr>
                <w:color w:val="000000" w:themeColor="text1"/>
              </w:rPr>
              <w:t>T</w:t>
            </w:r>
            <w:r w:rsidRPr="002B4A53">
              <w:rPr>
                <w:color w:val="000000" w:themeColor="text1"/>
              </w:rPr>
              <w:t>echnicien d’étude</w:t>
            </w:r>
          </w:p>
          <w:p w14:paraId="64CE8AEB" w14:textId="2857533D" w:rsidR="00703697" w:rsidRPr="00AD472A" w:rsidRDefault="006F6AF4" w:rsidP="008C7779">
            <w:pPr>
              <w:rPr>
                <w:color w:val="000000" w:themeColor="text1"/>
                <w:szCs w:val="18"/>
              </w:rPr>
            </w:pPr>
            <w:r w:rsidRPr="00AD472A">
              <w:rPr>
                <w:color w:val="000000" w:themeColor="text1"/>
                <w:szCs w:val="18"/>
                <w:u w:val="single"/>
              </w:rPr>
              <w:t>Juin</w:t>
            </w:r>
            <w:r w:rsidR="00703697" w:rsidRPr="00AD472A">
              <w:rPr>
                <w:color w:val="000000" w:themeColor="text1"/>
                <w:szCs w:val="18"/>
                <w:u w:val="single"/>
              </w:rPr>
              <w:t xml:space="preserve"> 201</w:t>
            </w:r>
            <w:r w:rsidRPr="00AD472A">
              <w:rPr>
                <w:color w:val="000000" w:themeColor="text1"/>
                <w:szCs w:val="18"/>
                <w:u w:val="single"/>
              </w:rPr>
              <w:t>6</w:t>
            </w:r>
            <w:r w:rsidR="008D1E24" w:rsidRPr="00AD472A">
              <w:rPr>
                <w:color w:val="000000" w:themeColor="text1"/>
                <w:szCs w:val="18"/>
                <w:u w:val="single"/>
              </w:rPr>
              <w:t xml:space="preserve"> </w:t>
            </w:r>
            <w:r w:rsidR="00703697" w:rsidRPr="00AD472A">
              <w:rPr>
                <w:color w:val="000000" w:themeColor="text1"/>
                <w:szCs w:val="18"/>
                <w:u w:val="single"/>
              </w:rPr>
              <w:t>-</w:t>
            </w:r>
            <w:r w:rsidR="008D1E24" w:rsidRPr="00AD472A">
              <w:rPr>
                <w:color w:val="000000" w:themeColor="text1"/>
                <w:szCs w:val="18"/>
                <w:u w:val="single"/>
              </w:rPr>
              <w:t xml:space="preserve"> </w:t>
            </w:r>
            <w:r w:rsidR="00AD472A" w:rsidRPr="00AD472A">
              <w:rPr>
                <w:color w:val="000000" w:themeColor="text1"/>
                <w:szCs w:val="18"/>
                <w:u w:val="single"/>
              </w:rPr>
              <w:t>Aout</w:t>
            </w:r>
            <w:r w:rsidR="00703697" w:rsidRPr="00AD472A">
              <w:rPr>
                <w:color w:val="000000" w:themeColor="text1"/>
                <w:szCs w:val="18"/>
                <w:u w:val="single"/>
              </w:rPr>
              <w:t xml:space="preserve"> 2019</w:t>
            </w:r>
            <w:r w:rsidR="00703697" w:rsidRPr="00AD472A">
              <w:rPr>
                <w:color w:val="000000" w:themeColor="text1"/>
                <w:szCs w:val="18"/>
              </w:rPr>
              <w:t> </w:t>
            </w:r>
          </w:p>
          <w:p w14:paraId="62B435C2" w14:textId="77777777" w:rsidR="00703697" w:rsidRPr="002B4A53" w:rsidRDefault="00703697" w:rsidP="008C7779">
            <w:pPr>
              <w:rPr>
                <w:color w:val="000000" w:themeColor="text1"/>
                <w:sz w:val="20"/>
                <w:szCs w:val="20"/>
              </w:rPr>
            </w:pPr>
          </w:p>
          <w:p w14:paraId="367F2BE5" w14:textId="5DB839F1" w:rsidR="00703697" w:rsidRPr="002B4A53" w:rsidRDefault="00703697" w:rsidP="008C7779">
            <w:pPr>
              <w:rPr>
                <w:color w:val="000000" w:themeColor="text1"/>
                <w:szCs w:val="18"/>
              </w:rPr>
            </w:pPr>
            <w:r w:rsidRPr="002B4A53">
              <w:rPr>
                <w:color w:val="000000" w:themeColor="text1"/>
                <w:szCs w:val="18"/>
              </w:rPr>
              <w:t xml:space="preserve">  Développement en Delphi et C# d’un logiciel client/serveur permettant de gérer des panneaux de jalonnement dynamique : Améliorations et corrections du programme existant, installation en clientèle, </w:t>
            </w:r>
            <w:r w:rsidR="00E85AAF">
              <w:rPr>
                <w:color w:val="000000" w:themeColor="text1"/>
                <w:szCs w:val="18"/>
              </w:rPr>
              <w:t xml:space="preserve">formation et </w:t>
            </w:r>
            <w:r w:rsidRPr="002B4A53">
              <w:rPr>
                <w:color w:val="000000" w:themeColor="text1"/>
                <w:szCs w:val="18"/>
              </w:rPr>
              <w:t>maintenance</w:t>
            </w:r>
            <w:r w:rsidR="00A550BC">
              <w:rPr>
                <w:color w:val="000000" w:themeColor="text1"/>
                <w:szCs w:val="18"/>
              </w:rPr>
              <w:t>.</w:t>
            </w:r>
          </w:p>
          <w:p w14:paraId="47C3B08E" w14:textId="7F93A917" w:rsidR="00703697" w:rsidRDefault="00703697" w:rsidP="008C7779">
            <w:pPr>
              <w:rPr>
                <w:color w:val="000000" w:themeColor="text1"/>
                <w:szCs w:val="18"/>
              </w:rPr>
            </w:pPr>
            <w:r w:rsidRPr="002B4A53">
              <w:rPr>
                <w:color w:val="000000" w:themeColor="text1"/>
                <w:szCs w:val="18"/>
              </w:rPr>
              <w:t xml:space="preserve">  Développement d’une application web en PHP/MySQL pour piloter des bornes de stationnement</w:t>
            </w:r>
            <w:r w:rsidR="00A550BC">
              <w:rPr>
                <w:color w:val="000000" w:themeColor="text1"/>
                <w:szCs w:val="18"/>
              </w:rPr>
              <w:t>.</w:t>
            </w:r>
          </w:p>
          <w:p w14:paraId="3959128D" w14:textId="5ECACFB0" w:rsidR="00703697" w:rsidRDefault="00703697" w:rsidP="008C7779">
            <w:pPr>
              <w:rPr>
                <w:color w:val="000000" w:themeColor="text1"/>
                <w:lang w:bidi="fr-FR"/>
              </w:rPr>
            </w:pPr>
            <w:r>
              <w:rPr>
                <w:color w:val="000000" w:themeColor="text1"/>
                <w:szCs w:val="18"/>
              </w:rPr>
              <w:t xml:space="preserve">  </w:t>
            </w:r>
            <w:r w:rsidRPr="00703697">
              <w:rPr>
                <w:color w:val="000000" w:themeColor="text1"/>
                <w:szCs w:val="18"/>
              </w:rPr>
              <w:t>Création d’une application pour Android avec Xamarin permettant d’afficher des messages et des pictogrammes sur un panneau à message variable</w:t>
            </w:r>
            <w:r w:rsidR="00A550BC">
              <w:rPr>
                <w:color w:val="000000" w:themeColor="text1"/>
                <w:szCs w:val="18"/>
              </w:rPr>
              <w:t>.</w:t>
            </w:r>
            <w:r w:rsidRPr="002B4A53">
              <w:rPr>
                <w:color w:val="000000" w:themeColor="text1"/>
                <w:lang w:bidi="fr-FR"/>
              </w:rPr>
              <w:t xml:space="preserve"> </w:t>
            </w:r>
          </w:p>
          <w:p w14:paraId="38C95548" w14:textId="258E885A" w:rsidR="00703697" w:rsidRPr="002B4A53" w:rsidRDefault="00703697" w:rsidP="008C7779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fr-FR"/>
              </w:rPr>
              <w:t xml:space="preserve">  Maintenance du parc informatique </w:t>
            </w:r>
            <w:r w:rsidR="00E85AAF">
              <w:rPr>
                <w:color w:val="000000" w:themeColor="text1"/>
                <w:lang w:bidi="fr-FR"/>
              </w:rPr>
              <w:t xml:space="preserve">local </w:t>
            </w:r>
            <w:r>
              <w:rPr>
                <w:color w:val="000000" w:themeColor="text1"/>
                <w:lang w:bidi="fr-FR"/>
              </w:rPr>
              <w:t>en liaison avec la DSI</w:t>
            </w:r>
            <w:r w:rsidR="00A550BC">
              <w:rPr>
                <w:color w:val="000000" w:themeColor="text1"/>
                <w:lang w:bidi="fr-FR"/>
              </w:rPr>
              <w:t>.</w:t>
            </w:r>
          </w:p>
          <w:p w14:paraId="29297255" w14:textId="77777777" w:rsidR="00703697" w:rsidRPr="002B4A53" w:rsidRDefault="00703697" w:rsidP="008C7779">
            <w:pPr>
              <w:rPr>
                <w:color w:val="000000" w:themeColor="text1"/>
              </w:rPr>
            </w:pPr>
          </w:p>
          <w:p w14:paraId="3613E8D1" w14:textId="77777777" w:rsidR="00703697" w:rsidRPr="002B4A53" w:rsidRDefault="00703697" w:rsidP="008C7779">
            <w:pPr>
              <w:pStyle w:val="Titre4"/>
              <w:rPr>
                <w:bCs/>
                <w:color w:val="000000" w:themeColor="text1"/>
              </w:rPr>
            </w:pPr>
            <w:r w:rsidRPr="002B4A53">
              <w:rPr>
                <w:color w:val="000000" w:themeColor="text1"/>
              </w:rPr>
              <w:t>IGM</w:t>
            </w:r>
            <w:r w:rsidRPr="002B4A53">
              <w:rPr>
                <w:color w:val="000000" w:themeColor="text1"/>
                <w:lang w:bidi="fr-FR"/>
              </w:rPr>
              <w:t xml:space="preserve"> </w:t>
            </w:r>
            <w:r w:rsidRPr="002B4A53">
              <w:rPr>
                <w:color w:val="000000" w:themeColor="text1"/>
              </w:rPr>
              <w:t>Ingénieur d’étude</w:t>
            </w:r>
          </w:p>
          <w:p w14:paraId="34D76DC6" w14:textId="61C94AB0" w:rsidR="00703697" w:rsidRPr="00703697" w:rsidRDefault="00703697" w:rsidP="008C7779">
            <w:pPr>
              <w:rPr>
                <w:color w:val="000000" w:themeColor="text1"/>
                <w:u w:val="single"/>
              </w:rPr>
            </w:pPr>
            <w:r w:rsidRPr="00703697">
              <w:rPr>
                <w:color w:val="000000" w:themeColor="text1"/>
                <w:u w:val="single"/>
              </w:rPr>
              <w:t>Décembre 2015</w:t>
            </w:r>
            <w:r w:rsidR="008D1E24">
              <w:rPr>
                <w:color w:val="000000" w:themeColor="text1"/>
                <w:u w:val="single"/>
              </w:rPr>
              <w:t xml:space="preserve"> </w:t>
            </w:r>
            <w:r w:rsidRPr="00703697">
              <w:rPr>
                <w:color w:val="000000" w:themeColor="text1"/>
                <w:u w:val="single"/>
              </w:rPr>
              <w:t>-</w:t>
            </w:r>
            <w:r w:rsidR="008D1E24">
              <w:rPr>
                <w:color w:val="000000" w:themeColor="text1"/>
                <w:u w:val="single"/>
              </w:rPr>
              <w:t xml:space="preserve"> </w:t>
            </w:r>
            <w:r w:rsidRPr="00703697">
              <w:rPr>
                <w:color w:val="000000" w:themeColor="text1"/>
                <w:u w:val="single"/>
              </w:rPr>
              <w:t>Mars 2016</w:t>
            </w:r>
          </w:p>
          <w:p w14:paraId="479B0239" w14:textId="6811B05F" w:rsidR="00703697" w:rsidRPr="002B4A53" w:rsidRDefault="00703697" w:rsidP="008C7779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Conversion d’une application de gestion de photos  du C# vers Delphi XE</w:t>
            </w:r>
            <w:r w:rsidR="00A550BC">
              <w:rPr>
                <w:color w:val="000000" w:themeColor="text1"/>
              </w:rPr>
              <w:t>.</w:t>
            </w:r>
          </w:p>
          <w:p w14:paraId="20B10E83" w14:textId="77777777" w:rsidR="00703697" w:rsidRPr="002B4A53" w:rsidRDefault="00703697" w:rsidP="008C7779">
            <w:pPr>
              <w:rPr>
                <w:color w:val="000000" w:themeColor="text1"/>
              </w:rPr>
            </w:pPr>
          </w:p>
          <w:p w14:paraId="43868E35" w14:textId="0F379512" w:rsidR="00703697" w:rsidRPr="002B4A53" w:rsidRDefault="00703697" w:rsidP="008C7779">
            <w:pPr>
              <w:pStyle w:val="Titre4"/>
              <w:rPr>
                <w:bCs/>
                <w:color w:val="000000" w:themeColor="text1"/>
              </w:rPr>
            </w:pPr>
            <w:r w:rsidRPr="002B4A53">
              <w:rPr>
                <w:color w:val="000000" w:themeColor="text1"/>
              </w:rPr>
              <w:t xml:space="preserve">ACD </w:t>
            </w:r>
            <w:r w:rsidRPr="002B4A53">
              <w:rPr>
                <w:color w:val="000000" w:themeColor="text1"/>
                <w:lang w:bidi="fr-FR"/>
              </w:rPr>
              <w:t xml:space="preserve"> </w:t>
            </w:r>
            <w:r>
              <w:rPr>
                <w:color w:val="000000" w:themeColor="text1"/>
              </w:rPr>
              <w:t>Développeur informatique</w:t>
            </w:r>
          </w:p>
          <w:p w14:paraId="1C0A6032" w14:textId="7C08B01C" w:rsidR="00703697" w:rsidRDefault="00703697" w:rsidP="008C7779">
            <w:pPr>
              <w:pStyle w:val="Date"/>
              <w:rPr>
                <w:color w:val="000000" w:themeColor="text1"/>
                <w:u w:val="single"/>
              </w:rPr>
            </w:pPr>
            <w:r w:rsidRPr="00703697">
              <w:rPr>
                <w:color w:val="000000" w:themeColor="text1"/>
                <w:u w:val="single"/>
              </w:rPr>
              <w:t>Janvier 2011 – Aout 2015</w:t>
            </w:r>
          </w:p>
          <w:p w14:paraId="745910B0" w14:textId="22C9F59B" w:rsidR="00F252DB" w:rsidRPr="00B10949" w:rsidRDefault="00F252DB" w:rsidP="00F252DB">
            <w:pPr>
              <w:rPr>
                <w:szCs w:val="18"/>
              </w:rPr>
            </w:pPr>
            <w:r w:rsidRPr="00B10949">
              <w:rPr>
                <w:szCs w:val="18"/>
              </w:rPr>
              <w:t>Développement/maintenance d’un logiciel de comptabilité en Delphi/Access.</w:t>
            </w:r>
          </w:p>
          <w:p w14:paraId="38DFF980" w14:textId="0B9CD0A0" w:rsidR="00F252DB" w:rsidRPr="00B10949" w:rsidRDefault="00F252DB" w:rsidP="00F252DB">
            <w:pPr>
              <w:rPr>
                <w:szCs w:val="18"/>
              </w:rPr>
            </w:pPr>
            <w:r w:rsidRPr="00B10949">
              <w:rPr>
                <w:szCs w:val="18"/>
              </w:rPr>
              <w:t>Développement d’un gestionnaire de source interne.</w:t>
            </w:r>
          </w:p>
          <w:p w14:paraId="5BB0E88F" w14:textId="09A817E3" w:rsidR="00F252DB" w:rsidRPr="00B10949" w:rsidRDefault="00F252DB" w:rsidP="00F252DB">
            <w:pPr>
              <w:rPr>
                <w:szCs w:val="18"/>
              </w:rPr>
            </w:pPr>
            <w:r w:rsidRPr="00B10949">
              <w:rPr>
                <w:szCs w:val="18"/>
              </w:rPr>
              <w:t>Assistance clientèle</w:t>
            </w:r>
            <w:r w:rsidR="00A550BC">
              <w:rPr>
                <w:szCs w:val="18"/>
              </w:rPr>
              <w:t>.</w:t>
            </w:r>
          </w:p>
          <w:p w14:paraId="41448A08" w14:textId="72958C8D" w:rsidR="00703697" w:rsidRPr="002B4A53" w:rsidRDefault="00703697" w:rsidP="002B4A53">
            <w:pPr>
              <w:pStyle w:val="Titr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sdt>
              <w:sdtPr>
                <w:rPr>
                  <w:color w:val="000000" w:themeColor="text1"/>
                </w:rPr>
                <w:id w:val="1049110328"/>
                <w:placeholder>
                  <w:docPart w:val="1700CF8BFFBB48C0905A065482AA6394"/>
                </w:placeholder>
                <w:temporary/>
                <w:showingPlcHdr/>
                <w15:appearance w15:val="hidden"/>
              </w:sdtPr>
              <w:sdtEndPr/>
              <w:sdtContent>
                <w:r w:rsidRPr="002B4A53">
                  <w:rPr>
                    <w:color w:val="000000" w:themeColor="text1"/>
                    <w:lang w:bidi="fr-FR"/>
                  </w:rPr>
                  <w:t>FORMATION</w:t>
                </w:r>
              </w:sdtContent>
            </w:sdt>
          </w:p>
          <w:p w14:paraId="59B300FB" w14:textId="0BF32ED3" w:rsidR="00DB7B7E" w:rsidRDefault="00DB7B7E" w:rsidP="002B4A53">
            <w:pPr>
              <w:pStyle w:val="Titre4"/>
              <w:rPr>
                <w:color w:val="000000" w:themeColor="text1"/>
              </w:rPr>
            </w:pPr>
            <w:r>
              <w:rPr>
                <w:color w:val="000000" w:themeColor="text1"/>
              </w:rPr>
              <w:t>CEFIM</w:t>
            </w:r>
          </w:p>
          <w:p w14:paraId="0B57F95F" w14:textId="49066523" w:rsidR="00DB7B7E" w:rsidRDefault="00DB7B7E" w:rsidP="00DB7B7E"/>
          <w:p w14:paraId="1562CF54" w14:textId="4FF968B7" w:rsidR="00DB7B7E" w:rsidRPr="00DB7B7E" w:rsidRDefault="00DB7B7E" w:rsidP="00DB7B7E">
            <w:r>
              <w:t>Formation DEVOPS</w:t>
            </w:r>
          </w:p>
          <w:p w14:paraId="1260A746" w14:textId="77777777" w:rsidR="00DB7B7E" w:rsidRDefault="00DB7B7E" w:rsidP="002B4A53">
            <w:pPr>
              <w:pStyle w:val="Titre4"/>
              <w:rPr>
                <w:color w:val="000000" w:themeColor="text1"/>
              </w:rPr>
            </w:pPr>
          </w:p>
          <w:p w14:paraId="44B0D30D" w14:textId="77777777" w:rsidR="00DB7B7E" w:rsidRDefault="00DB7B7E" w:rsidP="002B4A53">
            <w:pPr>
              <w:pStyle w:val="Titre4"/>
              <w:rPr>
                <w:color w:val="000000" w:themeColor="text1"/>
              </w:rPr>
            </w:pPr>
          </w:p>
          <w:p w14:paraId="7D701EA2" w14:textId="20FDD3BE" w:rsidR="00703697" w:rsidRPr="002B4A53" w:rsidRDefault="00703697" w:rsidP="002B4A53">
            <w:pPr>
              <w:pStyle w:val="Titre4"/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Université François Rabelais</w:t>
            </w:r>
            <w:r w:rsidR="00B10949">
              <w:rPr>
                <w:color w:val="000000" w:themeColor="text1"/>
              </w:rPr>
              <w:t xml:space="preserve"> de Tours</w:t>
            </w:r>
          </w:p>
          <w:p w14:paraId="515422DD" w14:textId="77777777" w:rsidR="00703697" w:rsidRPr="002B4A53" w:rsidRDefault="00703697" w:rsidP="002B4A53">
            <w:pPr>
              <w:rPr>
                <w:color w:val="000000" w:themeColor="text1"/>
              </w:rPr>
            </w:pPr>
          </w:p>
          <w:p w14:paraId="23CA556C" w14:textId="77777777" w:rsidR="00703697" w:rsidRPr="002B4A53" w:rsidRDefault="00703697" w:rsidP="002B4A53">
            <w:pPr>
              <w:pStyle w:val="Date"/>
              <w:rPr>
                <w:b/>
                <w:bCs/>
                <w:color w:val="000000" w:themeColor="text1"/>
                <w:u w:val="single"/>
              </w:rPr>
            </w:pPr>
            <w:r w:rsidRPr="002B4A53">
              <w:rPr>
                <w:b/>
                <w:bCs/>
                <w:color w:val="000000" w:themeColor="text1"/>
                <w:u w:val="single"/>
              </w:rPr>
              <w:t>Septembre 2009</w:t>
            </w:r>
            <w:r w:rsidRPr="002B4A53">
              <w:rPr>
                <w:b/>
                <w:bCs/>
                <w:color w:val="000000" w:themeColor="text1"/>
                <w:u w:val="single"/>
                <w:lang w:bidi="fr-FR"/>
              </w:rPr>
              <w:t>-Septembre 2010</w:t>
            </w:r>
          </w:p>
          <w:p w14:paraId="243BE19C" w14:textId="77777777" w:rsidR="00703697" w:rsidRPr="002B4A53" w:rsidRDefault="00703697" w:rsidP="002B4A53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 xml:space="preserve">Master 2 CCI (Compétences Complémentaires Informatiques) </w:t>
            </w:r>
            <w:r w:rsidRPr="002B4A53">
              <w:rPr>
                <w:color w:val="000000" w:themeColor="text1"/>
                <w:lang w:bidi="fr-FR"/>
              </w:rPr>
              <w:t xml:space="preserve"> obtenu avec la mention bien</w:t>
            </w:r>
          </w:p>
          <w:p w14:paraId="284ADB31" w14:textId="038789C8" w:rsidR="00703697" w:rsidRDefault="00703697" w:rsidP="002B4A53">
            <w:pPr>
              <w:pStyle w:val="Date"/>
              <w:rPr>
                <w:color w:val="000000" w:themeColor="text1"/>
              </w:rPr>
            </w:pPr>
          </w:p>
          <w:p w14:paraId="01BD6D51" w14:textId="0E99AC2F" w:rsidR="00A550BC" w:rsidRPr="00A550BC" w:rsidRDefault="00A550BC" w:rsidP="00A550BC">
            <w:pPr>
              <w:rPr>
                <w:b/>
                <w:bCs/>
                <w:u w:val="single"/>
              </w:rPr>
            </w:pPr>
            <w:r w:rsidRPr="00A550BC">
              <w:rPr>
                <w:b/>
                <w:bCs/>
                <w:u w:val="single"/>
              </w:rPr>
              <w:t>Juin 1999</w:t>
            </w:r>
          </w:p>
          <w:p w14:paraId="386F4B09" w14:textId="6F4FA6A0" w:rsidR="00A550BC" w:rsidRDefault="00A550BC" w:rsidP="00A550BC">
            <w:r>
              <w:t>Obtention du CAPES de mathématiques</w:t>
            </w:r>
          </w:p>
          <w:p w14:paraId="17C7EC11" w14:textId="77777777" w:rsidR="00A550BC" w:rsidRPr="00A550BC" w:rsidRDefault="00A550BC" w:rsidP="00A550BC"/>
          <w:p w14:paraId="5AC79F25" w14:textId="77777777" w:rsidR="00703697" w:rsidRPr="002B4A53" w:rsidRDefault="00703697" w:rsidP="002B4A53">
            <w:pPr>
              <w:pStyle w:val="Date"/>
              <w:rPr>
                <w:b/>
                <w:bCs/>
                <w:color w:val="000000" w:themeColor="text1"/>
                <w:u w:val="single"/>
              </w:rPr>
            </w:pPr>
            <w:r w:rsidRPr="002B4A53">
              <w:rPr>
                <w:b/>
                <w:bCs/>
                <w:color w:val="000000" w:themeColor="text1"/>
                <w:u w:val="single"/>
              </w:rPr>
              <w:t>Septembre 1996</w:t>
            </w:r>
            <w:r w:rsidRPr="002B4A53">
              <w:rPr>
                <w:b/>
                <w:bCs/>
                <w:color w:val="000000" w:themeColor="text1"/>
                <w:u w:val="single"/>
                <w:lang w:bidi="fr-FR"/>
              </w:rPr>
              <w:t>-juin 1997</w:t>
            </w:r>
          </w:p>
          <w:p w14:paraId="37313F0F" w14:textId="57FFF088" w:rsidR="00703697" w:rsidRPr="002B4A53" w:rsidRDefault="00703697" w:rsidP="002B4A53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 xml:space="preserve">Maitrise de mathématiques </w:t>
            </w:r>
          </w:p>
          <w:p w14:paraId="774CFC83" w14:textId="77777777" w:rsidR="00703697" w:rsidRPr="002B4A53" w:rsidRDefault="00703697" w:rsidP="002B4A53">
            <w:pPr>
              <w:rPr>
                <w:color w:val="000000" w:themeColor="text1"/>
              </w:rPr>
            </w:pPr>
          </w:p>
          <w:p w14:paraId="5F80142A" w14:textId="572638CB" w:rsidR="00703697" w:rsidRPr="002B4A53" w:rsidRDefault="00703697" w:rsidP="002B4A53">
            <w:pPr>
              <w:pStyle w:val="Titre2"/>
              <w:rPr>
                <w:color w:val="000000" w:themeColor="text1"/>
              </w:rPr>
            </w:pPr>
          </w:p>
          <w:p w14:paraId="27CA2244" w14:textId="78FF0BCF" w:rsidR="00703697" w:rsidRPr="002B4A53" w:rsidRDefault="00703697" w:rsidP="003B3CDF"/>
        </w:tc>
      </w:tr>
      <w:tr w:rsidR="00703697" w:rsidRPr="002B4A53" w14:paraId="467ADD80" w14:textId="77777777" w:rsidTr="007E1533">
        <w:tc>
          <w:tcPr>
            <w:tcW w:w="4070" w:type="dxa"/>
            <w:shd w:val="clear" w:color="auto" w:fill="D0AE72" w:themeFill="background2" w:themeFillShade="BF"/>
          </w:tcPr>
          <w:sdt>
            <w:sdtPr>
              <w:rPr>
                <w:color w:val="000000" w:themeColor="text1"/>
              </w:rPr>
              <w:id w:val="-1711873194"/>
              <w:placeholder>
                <w:docPart w:val="6AB5F544CFA145E7934062767D6D27EA"/>
              </w:placeholder>
              <w:temporary/>
              <w:showingPlcHdr/>
              <w15:appearance w15:val="hidden"/>
            </w:sdtPr>
            <w:sdtEndPr/>
            <w:sdtContent>
              <w:p w14:paraId="2F617881" w14:textId="5C59B34B" w:rsidR="00703697" w:rsidRPr="002B4A53" w:rsidRDefault="00703697" w:rsidP="002B4A53">
                <w:pPr>
                  <w:pStyle w:val="Titre3"/>
                  <w:rPr>
                    <w:color w:val="000000" w:themeColor="text1"/>
                  </w:rPr>
                </w:pPr>
                <w:r w:rsidRPr="002B4A53">
                  <w:rPr>
                    <w:color w:val="000000" w:themeColor="text1"/>
                    <w:lang w:bidi="fr-FR"/>
                  </w:rPr>
                  <w:t>Profil</w:t>
                </w:r>
              </w:p>
            </w:sdtContent>
          </w:sdt>
          <w:p w14:paraId="0B47E4FD" w14:textId="10A91E1C" w:rsidR="00703697" w:rsidRPr="002B4A53" w:rsidRDefault="00703697" w:rsidP="002B4A53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 xml:space="preserve">  Développeur avec plus de 8 ans d’expérience, ma formation initiale en mathématique</w:t>
            </w:r>
            <w:r w:rsidR="00572153">
              <w:rPr>
                <w:color w:val="000000" w:themeColor="text1"/>
              </w:rPr>
              <w:t>s</w:t>
            </w:r>
            <w:r w:rsidRPr="002B4A53">
              <w:rPr>
                <w:color w:val="000000" w:themeColor="text1"/>
              </w:rPr>
              <w:t xml:space="preserve"> m’a permis d’avoir une bonne capacité d’analyse</w:t>
            </w:r>
            <w:r w:rsidR="00A550BC">
              <w:rPr>
                <w:color w:val="000000" w:themeColor="text1"/>
              </w:rPr>
              <w:t>,</w:t>
            </w:r>
            <w:r w:rsidRPr="002B4A53">
              <w:rPr>
                <w:color w:val="000000" w:themeColor="text1"/>
              </w:rPr>
              <w:t xml:space="preserve"> dans la recherche des meilleures solutions </w:t>
            </w:r>
            <w:r>
              <w:rPr>
                <w:color w:val="000000" w:themeColor="text1"/>
              </w:rPr>
              <w:t xml:space="preserve">à apporter </w:t>
            </w:r>
            <w:r w:rsidRPr="002B4A53">
              <w:rPr>
                <w:color w:val="000000" w:themeColor="text1"/>
              </w:rPr>
              <w:t xml:space="preserve">aux différentes situations. </w:t>
            </w:r>
          </w:p>
          <w:p w14:paraId="2810BA97" w14:textId="40F4AF30" w:rsidR="00703697" w:rsidRPr="002B4A53" w:rsidRDefault="00703697" w:rsidP="002B4A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Autodidacte, </w:t>
            </w:r>
            <w:r w:rsidRPr="002B4A53">
              <w:rPr>
                <w:color w:val="000000" w:themeColor="text1"/>
              </w:rPr>
              <w:t>polyvalent</w:t>
            </w:r>
            <w:r>
              <w:rPr>
                <w:color w:val="000000" w:themeColor="text1"/>
              </w:rPr>
              <w:t xml:space="preserve"> et passionné de développement, </w:t>
            </w:r>
            <w:r w:rsidRPr="002B4A53">
              <w:rPr>
                <w:color w:val="000000" w:themeColor="text1"/>
              </w:rPr>
              <w:t xml:space="preserve"> je m’adapte rapidement à tous les langages de programmation et </w:t>
            </w:r>
            <w:r w:rsidR="00A550BC">
              <w:rPr>
                <w:color w:val="000000" w:themeColor="text1"/>
              </w:rPr>
              <w:t xml:space="preserve">systèmes </w:t>
            </w:r>
            <w:r w:rsidRPr="002B4A53">
              <w:rPr>
                <w:color w:val="000000" w:themeColor="text1"/>
              </w:rPr>
              <w:t>d’exploitation.</w:t>
            </w:r>
          </w:p>
          <w:p w14:paraId="4ABC24DC" w14:textId="77777777" w:rsidR="00703697" w:rsidRPr="002B4A53" w:rsidRDefault="00703697" w:rsidP="002B4A53">
            <w:pPr>
              <w:rPr>
                <w:color w:val="000000" w:themeColor="text1"/>
              </w:rPr>
            </w:pPr>
          </w:p>
          <w:sdt>
            <w:sdtPr>
              <w:rPr>
                <w:color w:val="000000" w:themeColor="text1"/>
              </w:rPr>
              <w:id w:val="-1954003311"/>
              <w:placeholder>
                <w:docPart w:val="84E49E9CE3BB4621892F32D67978AA16"/>
              </w:placeholder>
              <w:temporary/>
              <w:showingPlcHdr/>
              <w15:appearance w15:val="hidden"/>
            </w:sdtPr>
            <w:sdtEndPr/>
            <w:sdtContent>
              <w:p w14:paraId="2EDEDF3E" w14:textId="19173BB8" w:rsidR="00703697" w:rsidRPr="002B4A53" w:rsidRDefault="00703697" w:rsidP="002B4A53">
                <w:pPr>
                  <w:pStyle w:val="Titre3"/>
                  <w:rPr>
                    <w:color w:val="000000" w:themeColor="text1"/>
                  </w:rPr>
                </w:pPr>
                <w:r w:rsidRPr="002B4A53">
                  <w:rPr>
                    <w:color w:val="000000" w:themeColor="text1"/>
                    <w:lang w:bidi="fr-FR"/>
                  </w:rPr>
                  <w:t>Contact</w:t>
                </w:r>
              </w:p>
            </w:sdtContent>
          </w:sdt>
          <w:p w14:paraId="7406ED7D" w14:textId="530C778E" w:rsidR="00703697" w:rsidRPr="002B4A53" w:rsidRDefault="00703697" w:rsidP="002B4A53">
            <w:pPr>
              <w:rPr>
                <w:color w:val="000000" w:themeColor="text1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 wp14:anchorId="2AE15123" wp14:editId="20F269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123825" cy="123825"/>
                  <wp:effectExtent l="0" t="0" r="9525" b="9525"/>
                  <wp:wrapNone/>
                  <wp:docPr id="6" name="Graphique 6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6" descr="Combiné avec un remplissage uni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</w:rPr>
              <w:t xml:space="preserve">      </w:t>
            </w:r>
            <w:r w:rsidRPr="002B4A53">
              <w:rPr>
                <w:color w:val="000000" w:themeColor="text1"/>
              </w:rPr>
              <w:t>0652655949</w:t>
            </w:r>
          </w:p>
          <w:p w14:paraId="48D1CEC5" w14:textId="77777777" w:rsidR="00703697" w:rsidRPr="002B4A53" w:rsidRDefault="00703697" w:rsidP="002B4A53">
            <w:pPr>
              <w:rPr>
                <w:color w:val="000000" w:themeColor="text1"/>
              </w:rPr>
            </w:pPr>
          </w:p>
          <w:p w14:paraId="09193A85" w14:textId="28B46434" w:rsidR="00703697" w:rsidRDefault="00703697" w:rsidP="008C7779">
            <w:pPr>
              <w:rPr>
                <w:color w:val="000000" w:themeColor="text1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5A1DD07E" wp14:editId="44D446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142875" cy="142875"/>
                  <wp:effectExtent l="0" t="0" r="9525" b="9525"/>
                  <wp:wrapNone/>
                  <wp:docPr id="7" name="Graphique 7" descr="Adresse de courrier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que 7" descr="Adresse de courrier contou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</w:rPr>
              <w:t xml:space="preserve">      </w:t>
            </w:r>
            <w:r w:rsidRPr="002B4A53">
              <w:rPr>
                <w:color w:val="000000" w:themeColor="text1"/>
              </w:rPr>
              <w:t xml:space="preserve"> </w:t>
            </w:r>
            <w:hyperlink r:id="rId15" w:history="1">
              <w:r w:rsidR="00DB7B7E" w:rsidRPr="00FA568E">
                <w:rPr>
                  <w:rStyle w:val="Lienhypertexte"/>
                </w:rPr>
                <w:t>noureddinesellami@outlook.fr</w:t>
              </w:r>
            </w:hyperlink>
          </w:p>
          <w:p w14:paraId="5311850E" w14:textId="73E008EA" w:rsidR="00DB7B7E" w:rsidRDefault="00DB7B7E" w:rsidP="008C7779"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1552" behindDoc="0" locked="0" layoutInCell="1" allowOverlap="1" wp14:anchorId="4CC56C4C" wp14:editId="28BCFDF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138430</wp:posOffset>
                  </wp:positionV>
                  <wp:extent cx="190500" cy="190500"/>
                  <wp:effectExtent l="0" t="0" r="0" b="0"/>
                  <wp:wrapNone/>
                  <wp:docPr id="4" name="Graphique 4" descr="Repèr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que 4" descr="Repère avec un remplissage uni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43EB82E" w14:textId="4F44D49C" w:rsidR="00DB7B7E" w:rsidRDefault="00DB7B7E" w:rsidP="008C7779">
            <w:pPr>
              <w:rPr>
                <w:rStyle w:val="Lienhypertexte"/>
                <w:color w:val="000000" w:themeColor="text1"/>
                <w:u w:val="none"/>
              </w:rPr>
            </w:pPr>
            <w:r>
              <w:rPr>
                <w:rStyle w:val="Lienhypertexte"/>
                <w:color w:val="000000" w:themeColor="text1"/>
                <w:u w:val="none"/>
              </w:rPr>
              <w:t xml:space="preserve">      354 route du Fresne </w:t>
            </w:r>
          </w:p>
          <w:p w14:paraId="01545507" w14:textId="15EC4DBE" w:rsidR="00DB7B7E" w:rsidRPr="002B4A53" w:rsidRDefault="00DB7B7E" w:rsidP="008C7779">
            <w:pPr>
              <w:rPr>
                <w:rStyle w:val="Lienhypertexte"/>
                <w:color w:val="000000" w:themeColor="text1"/>
                <w:u w:val="none"/>
              </w:rPr>
            </w:pPr>
            <w:r>
              <w:rPr>
                <w:rStyle w:val="Lienhypertexte"/>
                <w:color w:val="000000" w:themeColor="text1"/>
                <w:u w:val="none"/>
              </w:rPr>
              <w:t xml:space="preserve">          37380 Monnaie</w:t>
            </w:r>
          </w:p>
          <w:p w14:paraId="36CE04BE" w14:textId="27E6BE35" w:rsidR="00703697" w:rsidRDefault="00703697" w:rsidP="002B4A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1EB51270" w14:textId="0211167A" w:rsidR="00703697" w:rsidRPr="002B4A53" w:rsidRDefault="008D1E24" w:rsidP="002B4A53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8D703D2" wp14:editId="58301837">
                  <wp:extent cx="142875" cy="142875"/>
                  <wp:effectExtent l="0" t="0" r="9525" b="9525"/>
                  <wp:docPr id="3" name="Graphique 3" descr="Calendrier journal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que 3" descr="Calendrier journalier avec un remplissage uni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 22/05/1974</w:t>
            </w:r>
          </w:p>
          <w:sdt>
            <w:sdtPr>
              <w:rPr>
                <w:color w:val="000000" w:themeColor="text1"/>
              </w:rPr>
              <w:id w:val="-1444214663"/>
              <w:placeholder>
                <w:docPart w:val="8FEE2332DE14406E9772DBBFB834EA05"/>
              </w:placeholder>
              <w:temporary/>
              <w:showingPlcHdr/>
              <w15:appearance w15:val="hidden"/>
            </w:sdtPr>
            <w:sdtEndPr/>
            <w:sdtContent>
              <w:p w14:paraId="23912170" w14:textId="4D5E700B" w:rsidR="00703697" w:rsidRPr="002B4A53" w:rsidRDefault="00703697" w:rsidP="002B4A53">
                <w:pPr>
                  <w:pStyle w:val="Titre3"/>
                  <w:rPr>
                    <w:color w:val="000000" w:themeColor="text1"/>
                  </w:rPr>
                </w:pPr>
                <w:r w:rsidRPr="002B4A53">
                  <w:rPr>
                    <w:color w:val="000000" w:themeColor="text1"/>
                    <w:lang w:bidi="fr-FR"/>
                  </w:rPr>
                  <w:t>Loisirs</w:t>
                </w:r>
              </w:p>
            </w:sdtContent>
          </w:sdt>
          <w:p w14:paraId="11BC9BDC" w14:textId="636A1A97" w:rsidR="00703697" w:rsidRPr="002B4A53" w:rsidRDefault="00703697" w:rsidP="002B4A53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Course à pied</w:t>
            </w:r>
          </w:p>
          <w:p w14:paraId="0BB3F60E" w14:textId="3452203C" w:rsidR="00703697" w:rsidRPr="002B4A53" w:rsidRDefault="00703697" w:rsidP="002B4A53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Cyclisme</w:t>
            </w:r>
          </w:p>
          <w:p w14:paraId="3A27774D" w14:textId="05F1A09B" w:rsidR="00703697" w:rsidRPr="002B4A53" w:rsidRDefault="00703697" w:rsidP="002B4A53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Jeux de société</w:t>
            </w:r>
          </w:p>
        </w:tc>
        <w:tc>
          <w:tcPr>
            <w:tcW w:w="250" w:type="dxa"/>
          </w:tcPr>
          <w:p w14:paraId="1718A3D6" w14:textId="77777777" w:rsidR="00703697" w:rsidRPr="002B4A53" w:rsidRDefault="00703697" w:rsidP="002B4A53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6737" w:type="dxa"/>
            <w:vMerge/>
          </w:tcPr>
          <w:p w14:paraId="0E82AEDC" w14:textId="2E09EB50" w:rsidR="00703697" w:rsidRPr="002B4A53" w:rsidRDefault="00703697" w:rsidP="002B4A53">
            <w:pPr>
              <w:rPr>
                <w:color w:val="000000" w:themeColor="text1"/>
              </w:rPr>
            </w:pPr>
          </w:p>
        </w:tc>
      </w:tr>
    </w:tbl>
    <w:p w14:paraId="72905E73" w14:textId="77777777" w:rsidR="0043117B" w:rsidRPr="008F2702" w:rsidRDefault="00F72455" w:rsidP="000C45FF">
      <w:pPr>
        <w:tabs>
          <w:tab w:val="left" w:pos="990"/>
        </w:tabs>
      </w:pPr>
    </w:p>
    <w:sectPr w:rsidR="0043117B" w:rsidRPr="008F2702" w:rsidSect="002D3CA3">
      <w:headerReference w:type="default" r:id="rId2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3E6B" w14:textId="77777777" w:rsidR="00F72455" w:rsidRDefault="00F72455" w:rsidP="000C45FF">
      <w:r>
        <w:separator/>
      </w:r>
    </w:p>
  </w:endnote>
  <w:endnote w:type="continuationSeparator" w:id="0">
    <w:p w14:paraId="5FBF2C68" w14:textId="77777777" w:rsidR="00F72455" w:rsidRDefault="00F7245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CF15" w14:textId="77777777" w:rsidR="00F72455" w:rsidRDefault="00F72455" w:rsidP="000C45FF">
      <w:r>
        <w:separator/>
      </w:r>
    </w:p>
  </w:footnote>
  <w:footnote w:type="continuationSeparator" w:id="0">
    <w:p w14:paraId="7CD02F13" w14:textId="77777777" w:rsidR="00F72455" w:rsidRDefault="00F7245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9480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D8C3A87" wp14:editId="77AE058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B0"/>
    <w:rsid w:val="00036450"/>
    <w:rsid w:val="00054E44"/>
    <w:rsid w:val="00094499"/>
    <w:rsid w:val="000B49F9"/>
    <w:rsid w:val="000C45FF"/>
    <w:rsid w:val="000E3FD1"/>
    <w:rsid w:val="00107338"/>
    <w:rsid w:val="00112054"/>
    <w:rsid w:val="001424E5"/>
    <w:rsid w:val="001525E1"/>
    <w:rsid w:val="001616FF"/>
    <w:rsid w:val="00180329"/>
    <w:rsid w:val="0019001F"/>
    <w:rsid w:val="001A3539"/>
    <w:rsid w:val="001A74A5"/>
    <w:rsid w:val="001B2ABD"/>
    <w:rsid w:val="001E0391"/>
    <w:rsid w:val="001E1759"/>
    <w:rsid w:val="001E2C16"/>
    <w:rsid w:val="001F1ECC"/>
    <w:rsid w:val="00220DC3"/>
    <w:rsid w:val="002400EB"/>
    <w:rsid w:val="00256CF7"/>
    <w:rsid w:val="00281FD5"/>
    <w:rsid w:val="002B4A53"/>
    <w:rsid w:val="002D3CA3"/>
    <w:rsid w:val="0030481B"/>
    <w:rsid w:val="003156FC"/>
    <w:rsid w:val="003254B5"/>
    <w:rsid w:val="0037121F"/>
    <w:rsid w:val="003A6B7D"/>
    <w:rsid w:val="003B06CA"/>
    <w:rsid w:val="003C563F"/>
    <w:rsid w:val="004071FC"/>
    <w:rsid w:val="004142CD"/>
    <w:rsid w:val="00445947"/>
    <w:rsid w:val="004813B3"/>
    <w:rsid w:val="00496591"/>
    <w:rsid w:val="004C63E4"/>
    <w:rsid w:val="004D3011"/>
    <w:rsid w:val="004D3CB0"/>
    <w:rsid w:val="005262AC"/>
    <w:rsid w:val="00572153"/>
    <w:rsid w:val="005E39D5"/>
    <w:rsid w:val="00600670"/>
    <w:rsid w:val="0062123A"/>
    <w:rsid w:val="00622CFF"/>
    <w:rsid w:val="00630FB7"/>
    <w:rsid w:val="00646E75"/>
    <w:rsid w:val="0067475D"/>
    <w:rsid w:val="006771D0"/>
    <w:rsid w:val="006F6AF4"/>
    <w:rsid w:val="00703697"/>
    <w:rsid w:val="00715FCB"/>
    <w:rsid w:val="00743101"/>
    <w:rsid w:val="007775E1"/>
    <w:rsid w:val="007867A0"/>
    <w:rsid w:val="007927F5"/>
    <w:rsid w:val="00792EAB"/>
    <w:rsid w:val="007C6931"/>
    <w:rsid w:val="007E1533"/>
    <w:rsid w:val="00802CA0"/>
    <w:rsid w:val="00870508"/>
    <w:rsid w:val="008C7779"/>
    <w:rsid w:val="008D1E24"/>
    <w:rsid w:val="008D2974"/>
    <w:rsid w:val="008D2D63"/>
    <w:rsid w:val="008F2702"/>
    <w:rsid w:val="008F3B10"/>
    <w:rsid w:val="00910030"/>
    <w:rsid w:val="009260CD"/>
    <w:rsid w:val="00952C25"/>
    <w:rsid w:val="00A2118D"/>
    <w:rsid w:val="00A550BC"/>
    <w:rsid w:val="00AD472A"/>
    <w:rsid w:val="00AD76E2"/>
    <w:rsid w:val="00B10949"/>
    <w:rsid w:val="00B20152"/>
    <w:rsid w:val="00B359E4"/>
    <w:rsid w:val="00B57D98"/>
    <w:rsid w:val="00B70850"/>
    <w:rsid w:val="00C066B6"/>
    <w:rsid w:val="00C37BA1"/>
    <w:rsid w:val="00C401EE"/>
    <w:rsid w:val="00C4674C"/>
    <w:rsid w:val="00C506CF"/>
    <w:rsid w:val="00C72BED"/>
    <w:rsid w:val="00C9578B"/>
    <w:rsid w:val="00CB0055"/>
    <w:rsid w:val="00CC0C6D"/>
    <w:rsid w:val="00D04BFE"/>
    <w:rsid w:val="00D06E13"/>
    <w:rsid w:val="00D2522B"/>
    <w:rsid w:val="00D35191"/>
    <w:rsid w:val="00D422DE"/>
    <w:rsid w:val="00D5459D"/>
    <w:rsid w:val="00D72534"/>
    <w:rsid w:val="00D92122"/>
    <w:rsid w:val="00D94CB5"/>
    <w:rsid w:val="00DA1F4D"/>
    <w:rsid w:val="00DB7B7E"/>
    <w:rsid w:val="00DD172A"/>
    <w:rsid w:val="00DE0956"/>
    <w:rsid w:val="00E06E4D"/>
    <w:rsid w:val="00E25A26"/>
    <w:rsid w:val="00E4381A"/>
    <w:rsid w:val="00E55D74"/>
    <w:rsid w:val="00E85AAF"/>
    <w:rsid w:val="00F17D8E"/>
    <w:rsid w:val="00F252DB"/>
    <w:rsid w:val="00F60274"/>
    <w:rsid w:val="00F72455"/>
    <w:rsid w:val="00F77FB9"/>
    <w:rsid w:val="00F8321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9EF1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1E2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noureddinesellami@outlook.f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sv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sv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lami%20Noureddine\AppData\Local\Microsoft\Office\16.0\DTS\fr-FR%7b83522F3F-BE7D-402C-A820-C5681F3EBC55%7d\%7bE91A15A9-16D1-4FBA-94A5-BAD42B093B8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C608469AD1423F949C85423B0092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F525E5-D1D1-4290-BD42-9F961A51BAE7}"/>
      </w:docPartPr>
      <w:docPartBody>
        <w:p w:rsidR="0095648A" w:rsidRDefault="00360814" w:rsidP="00360814">
          <w:pPr>
            <w:pStyle w:val="93C608469AD1423F949C85423B009277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1700CF8BFFBB48C0905A065482AA63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ECD977-9242-462A-BC70-47786028CC3E}"/>
      </w:docPartPr>
      <w:docPartBody>
        <w:p w:rsidR="0095648A" w:rsidRDefault="00360814" w:rsidP="00360814">
          <w:pPr>
            <w:pStyle w:val="1700CF8BFFBB48C0905A065482AA6394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6AB5F544CFA145E7934062767D6D27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75958-8EB9-4CF7-B531-F92B8CFC22B0}"/>
      </w:docPartPr>
      <w:docPartBody>
        <w:p w:rsidR="0095648A" w:rsidRDefault="00360814" w:rsidP="00360814">
          <w:pPr>
            <w:pStyle w:val="6AB5F544CFA145E7934062767D6D27EA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84E49E9CE3BB4621892F32D67978AA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37EC29-0CE5-4FF7-8571-CE0E4C201FA9}"/>
      </w:docPartPr>
      <w:docPartBody>
        <w:p w:rsidR="0095648A" w:rsidRDefault="00360814" w:rsidP="00360814">
          <w:pPr>
            <w:pStyle w:val="84E49E9CE3BB4621892F32D67978AA16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8FEE2332DE14406E9772DBBFB834EA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3A19F9-863E-4ED0-96B3-7CC57E219A63}"/>
      </w:docPartPr>
      <w:docPartBody>
        <w:p w:rsidR="0095648A" w:rsidRDefault="00360814" w:rsidP="00360814">
          <w:pPr>
            <w:pStyle w:val="8FEE2332DE14406E9772DBBFB834EA05"/>
          </w:pPr>
          <w:r w:rsidRPr="008F2702">
            <w:rPr>
              <w:lang w:bidi="fr-FR"/>
            </w:rPr>
            <w:t>Loisirs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BE"/>
    <w:rsid w:val="00076569"/>
    <w:rsid w:val="002D27BE"/>
    <w:rsid w:val="00360814"/>
    <w:rsid w:val="004F5AA3"/>
    <w:rsid w:val="006B49AB"/>
    <w:rsid w:val="0095648A"/>
    <w:rsid w:val="00C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36081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93C608469AD1423F949C85423B009277">
    <w:name w:val="93C608469AD1423F949C85423B009277"/>
    <w:rsid w:val="00360814"/>
  </w:style>
  <w:style w:type="paragraph" w:customStyle="1" w:styleId="1700CF8BFFBB48C0905A065482AA6394">
    <w:name w:val="1700CF8BFFBB48C0905A065482AA6394"/>
    <w:rsid w:val="00360814"/>
  </w:style>
  <w:style w:type="paragraph" w:customStyle="1" w:styleId="F699F60AA0614A55ACDC1C70D78F597F">
    <w:name w:val="F699F60AA0614A55ACDC1C70D78F597F"/>
    <w:rsid w:val="00360814"/>
  </w:style>
  <w:style w:type="paragraph" w:customStyle="1" w:styleId="6AB5F544CFA145E7934062767D6D27EA">
    <w:name w:val="6AB5F544CFA145E7934062767D6D27EA"/>
    <w:rsid w:val="00360814"/>
  </w:style>
  <w:style w:type="paragraph" w:customStyle="1" w:styleId="84E49E9CE3BB4621892F32D67978AA16">
    <w:name w:val="84E49E9CE3BB4621892F32D67978AA16"/>
    <w:rsid w:val="00360814"/>
  </w:style>
  <w:style w:type="paragraph" w:customStyle="1" w:styleId="8FEE2332DE14406E9772DBBFB834EA05">
    <w:name w:val="8FEE2332DE14406E9772DBBFB834EA05"/>
    <w:rsid w:val="00360814"/>
  </w:style>
  <w:style w:type="character" w:customStyle="1" w:styleId="Titre2Car">
    <w:name w:val="Titre 2 Car"/>
    <w:basedOn w:val="Policepardfaut"/>
    <w:link w:val="Titre2"/>
    <w:uiPriority w:val="9"/>
    <w:rsid w:val="00360814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{E91A15A9-16D1-4FBA-94A5-BAD42B093B89}tf00546271_win32.dotx</Template>
  <TotalTime>0</TotalTime>
  <Pages>1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2021-07-12T09:16:00Z</dcterms:created>
  <dcterms:modified xsi:type="dcterms:W3CDTF">2021-09-27T18:08:00Z</dcterms:modified>
</cp:coreProperties>
</file>