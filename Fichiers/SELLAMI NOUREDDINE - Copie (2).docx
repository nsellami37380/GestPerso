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70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737"/>
      </w:tblGrid>
      <w:tr w:rsidR="00703697" w:rsidRPr="002B4A53" w14:paraId="1091406E" w14:textId="77777777" w:rsidTr="007E1533">
        <w:trPr>
          <w:trHeight w:val="4537"/>
        </w:trPr>
        <w:tc>
          <w:tcPr>
            <w:tcW w:w="4070" w:type="dxa"/>
            <w:shd w:val="clear" w:color="auto" w:fill="D0AE72" w:themeFill="background2" w:themeFillShade="BF"/>
            <w:vAlign w:val="bottom"/>
          </w:tcPr>
          <w:p w14:paraId="04EF1A21" w14:textId="77777777" w:rsidR="00703697" w:rsidRPr="007E1533" w:rsidRDefault="00703697" w:rsidP="002B4A53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7E1533">
              <w:rPr>
                <w:noProof/>
                <w:color w:val="000000" w:themeColor="text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8451A6" wp14:editId="26E7CB6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-1995170</wp:posOffset>
                      </wp:positionV>
                      <wp:extent cx="1924050" cy="1676400"/>
                      <wp:effectExtent l="0" t="0" r="19050" b="19050"/>
                      <wp:wrapNone/>
                      <wp:docPr id="2" name="Ovale 2" descr="photo de Noureddine Sellami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6764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75752" w14:textId="3242AD6D" w:rsidR="00703697" w:rsidRDefault="00703697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303EA77" w14:textId="0846B618" w:rsidR="00D92122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BC4688C" w14:textId="77777777" w:rsidR="00D92122" w:rsidRPr="00870508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8451A6" id="Ovale 2" o:spid="_x0000_s1026" alt="photo de Noureddine Sellami" style="position:absolute;left:0;text-align:left;margin-left:11.2pt;margin-top:-157.1pt;width:151.5pt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NlbGxhbWkgTm91cmVkZGluZQAAAAWQAwACAAAAFAAAEKyQBAAC&#10;AAAAFAAAEMCSkQACAAAAAzg1AACSkgACAAAAAzg1AADqHAAHAAAIDAAACKA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B&#10;TwH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" strokecolor="#dd8047 [3205]" strokeweight="1pt">
                      <v:fill r:id="rId10" o:title="photo de Noureddine Sellami" recolor="t" rotate="t" type="frame"/>
                      <v:stroke joinstyle="miter"/>
                      <v:textbox>
                        <w:txbxContent>
                          <w:p w14:paraId="6A175752" w14:textId="3242AD6D" w:rsidR="00703697" w:rsidRDefault="00703697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03EA77" w14:textId="0846B618" w:rsidR="00D92122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C4688C" w14:textId="77777777" w:rsidR="00D92122" w:rsidRPr="00870508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63CA1A3C" w14:textId="77777777" w:rsidR="00703697" w:rsidRPr="002B4A53" w:rsidRDefault="00703697" w:rsidP="002B4A53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 w:val="restart"/>
            <w:vAlign w:val="bottom"/>
          </w:tcPr>
          <w:p w14:paraId="0638B4CC" w14:textId="77777777" w:rsidR="00703697" w:rsidRDefault="00703697" w:rsidP="002B4A53">
            <w:pPr>
              <w:pStyle w:val="Titre"/>
              <w:rPr>
                <w:sz w:val="32"/>
                <w:szCs w:val="32"/>
              </w:rPr>
            </w:pPr>
          </w:p>
          <w:p w14:paraId="7271466D" w14:textId="77777777" w:rsidR="00703697" w:rsidRDefault="00703697" w:rsidP="002B4A53">
            <w:pPr>
              <w:pStyle w:val="Titre"/>
              <w:rPr>
                <w:sz w:val="32"/>
                <w:szCs w:val="32"/>
              </w:rPr>
            </w:pPr>
          </w:p>
          <w:p w14:paraId="697B4218" w14:textId="77777777" w:rsidR="00D92122" w:rsidRDefault="00D92122" w:rsidP="002B4A53">
            <w:pPr>
              <w:pStyle w:val="Titre"/>
              <w:rPr>
                <w:caps w:val="0"/>
                <w:sz w:val="32"/>
                <w:szCs w:val="32"/>
              </w:rPr>
            </w:pPr>
          </w:p>
          <w:p w14:paraId="7639383A" w14:textId="22F9F00F" w:rsidR="00703697" w:rsidRPr="002B4A53" w:rsidRDefault="00703697" w:rsidP="002B4A53">
            <w:pPr>
              <w:pStyle w:val="Titre"/>
              <w:rPr>
                <w:sz w:val="32"/>
                <w:szCs w:val="32"/>
              </w:rPr>
            </w:pPr>
            <w:r>
              <w:rPr>
                <w:caps w:val="0"/>
                <w:sz w:val="32"/>
                <w:szCs w:val="32"/>
              </w:rPr>
              <w:t>Noureddine S</w:t>
            </w:r>
            <w:r w:rsidRPr="002B4A53">
              <w:rPr>
                <w:caps w:val="0"/>
                <w:sz w:val="32"/>
                <w:szCs w:val="32"/>
              </w:rPr>
              <w:t xml:space="preserve">ellami </w:t>
            </w:r>
            <w:r>
              <w:rPr>
                <w:caps w:val="0"/>
                <w:sz w:val="32"/>
                <w:szCs w:val="32"/>
              </w:rPr>
              <w:t xml:space="preserve">                            </w:t>
            </w:r>
          </w:p>
          <w:p w14:paraId="4FF1346A" w14:textId="30EFC663" w:rsidR="00703697" w:rsidRDefault="00E20466" w:rsidP="002B4A53">
            <w:r>
              <w:t>Analyste programmeur</w:t>
            </w:r>
          </w:p>
          <w:p w14:paraId="5B15F511" w14:textId="082157D3" w:rsidR="00703697" w:rsidRPr="002B4A53" w:rsidRDefault="00703697" w:rsidP="002B4A53">
            <w:pPr>
              <w:rPr>
                <w:color w:val="000000" w:themeColor="text1"/>
              </w:rPr>
            </w:pPr>
          </w:p>
          <w:p w14:paraId="467E54F5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1001553383"/>
              <w:placeholder>
                <w:docPart w:val="93C608469AD1423F949C85423B009277"/>
              </w:placeholder>
              <w:temporary/>
              <w:showingPlcHdr/>
              <w15:appearance w15:val="hidden"/>
            </w:sdtPr>
            <w:sdtEndPr/>
            <w:sdtContent>
              <w:p w14:paraId="4D951A07" w14:textId="5FF14EF9" w:rsidR="00703697" w:rsidRPr="002B4A53" w:rsidRDefault="00703697" w:rsidP="008C7779">
                <w:pPr>
                  <w:pStyle w:val="Titre2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PARCOURS PROFESSIONNEL</w:t>
                </w:r>
              </w:p>
            </w:sdtContent>
          </w:sdt>
          <w:p w14:paraId="232F1944" w14:textId="0730298F" w:rsidR="00703697" w:rsidRDefault="001A3539" w:rsidP="008C7779">
            <w:pPr>
              <w:pStyle w:val="Titre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Education nationale </w:t>
            </w:r>
            <w:r>
              <w:t xml:space="preserve"> </w:t>
            </w:r>
            <w:r w:rsidRPr="001A3539">
              <w:rPr>
                <w:color w:val="000000" w:themeColor="text1"/>
              </w:rPr>
              <w:t>Professeur de mathématiques au collège</w:t>
            </w:r>
          </w:p>
          <w:p w14:paraId="48B84A07" w14:textId="5166B974" w:rsidR="00703697" w:rsidRPr="00703697" w:rsidRDefault="00703697" w:rsidP="00703697">
            <w:pPr>
              <w:rPr>
                <w:u w:val="single"/>
              </w:rPr>
            </w:pPr>
            <w:r w:rsidRPr="00703697">
              <w:rPr>
                <w:u w:val="single"/>
              </w:rPr>
              <w:t>Septembre 1999</w:t>
            </w:r>
            <w:r w:rsidR="00E85AAF">
              <w:rPr>
                <w:u w:val="single"/>
              </w:rPr>
              <w:t xml:space="preserve"> </w:t>
            </w:r>
            <w:r w:rsidRPr="00703697">
              <w:rPr>
                <w:u w:val="single"/>
              </w:rPr>
              <w:t>-</w:t>
            </w:r>
            <w:r w:rsidR="00E85AAF">
              <w:rPr>
                <w:u w:val="single"/>
              </w:rPr>
              <w:t xml:space="preserve"> </w:t>
            </w:r>
            <w:r>
              <w:rPr>
                <w:u w:val="single"/>
              </w:rPr>
              <w:t>S</w:t>
            </w:r>
            <w:r w:rsidRPr="00703697">
              <w:rPr>
                <w:u w:val="single"/>
              </w:rPr>
              <w:t xml:space="preserve">eptembre 2009 puis </w:t>
            </w:r>
            <w:r>
              <w:rPr>
                <w:u w:val="single"/>
              </w:rPr>
              <w:t>S</w:t>
            </w:r>
            <w:r w:rsidRPr="00703697">
              <w:rPr>
                <w:u w:val="single"/>
              </w:rPr>
              <w:t>eptembre 2019 -</w:t>
            </w:r>
            <w:r w:rsidR="00E85AAF">
              <w:rPr>
                <w:u w:val="single"/>
              </w:rPr>
              <w:t xml:space="preserve"> </w:t>
            </w:r>
            <w:r w:rsidRPr="00703697">
              <w:rPr>
                <w:u w:val="single"/>
              </w:rPr>
              <w:t>Mars 2021</w:t>
            </w:r>
          </w:p>
          <w:p w14:paraId="01C52EF3" w14:textId="77777777" w:rsidR="001A3539" w:rsidRPr="00703697" w:rsidRDefault="001A3539" w:rsidP="00703697"/>
          <w:p w14:paraId="6C1460B2" w14:textId="5336217B" w:rsidR="00703697" w:rsidRPr="002B4A53" w:rsidRDefault="00703697" w:rsidP="008C7779">
            <w:pPr>
              <w:pStyle w:val="Titre4"/>
              <w:rPr>
                <w:bCs/>
                <w:color w:val="000000" w:themeColor="text1"/>
              </w:rPr>
            </w:pPr>
            <w:r w:rsidRPr="002B4A53">
              <w:rPr>
                <w:color w:val="000000" w:themeColor="text1"/>
              </w:rPr>
              <w:t>SVMS</w:t>
            </w:r>
            <w:r w:rsidR="008D1E24">
              <w:rPr>
                <w:color w:val="000000" w:themeColor="text1"/>
              </w:rPr>
              <w:t xml:space="preserve"> </w:t>
            </w:r>
            <w:r w:rsidR="00E85AAF">
              <w:rPr>
                <w:color w:val="000000" w:themeColor="text1"/>
              </w:rPr>
              <w:t>(</w:t>
            </w:r>
            <w:r w:rsidR="00F252DB">
              <w:rPr>
                <w:color w:val="000000" w:themeColor="text1"/>
              </w:rPr>
              <w:t>filiale</w:t>
            </w:r>
            <w:r w:rsidR="00E85AAF">
              <w:rPr>
                <w:color w:val="000000" w:themeColor="text1"/>
              </w:rPr>
              <w:t xml:space="preserve"> de SIGNATURE)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  <w:r w:rsidR="001A3539">
              <w:rPr>
                <w:color w:val="000000" w:themeColor="text1"/>
              </w:rPr>
              <w:t>T</w:t>
            </w:r>
            <w:r w:rsidRPr="002B4A53">
              <w:rPr>
                <w:color w:val="000000" w:themeColor="text1"/>
              </w:rPr>
              <w:t>echnicien d’étude</w:t>
            </w:r>
          </w:p>
          <w:p w14:paraId="64CE8AEB" w14:textId="2857533D" w:rsidR="00703697" w:rsidRPr="00AD472A" w:rsidRDefault="006F6AF4" w:rsidP="008C7779">
            <w:pPr>
              <w:rPr>
                <w:color w:val="000000" w:themeColor="text1"/>
                <w:szCs w:val="18"/>
              </w:rPr>
            </w:pPr>
            <w:r w:rsidRPr="00AD472A">
              <w:rPr>
                <w:color w:val="000000" w:themeColor="text1"/>
                <w:szCs w:val="18"/>
                <w:u w:val="single"/>
              </w:rPr>
              <w:t>Juin</w:t>
            </w:r>
            <w:r w:rsidR="00703697" w:rsidRPr="00AD472A">
              <w:rPr>
                <w:color w:val="000000" w:themeColor="text1"/>
                <w:szCs w:val="18"/>
                <w:u w:val="single"/>
              </w:rPr>
              <w:t xml:space="preserve"> 201</w:t>
            </w:r>
            <w:r w:rsidRPr="00AD472A">
              <w:rPr>
                <w:color w:val="000000" w:themeColor="text1"/>
                <w:szCs w:val="18"/>
                <w:u w:val="single"/>
              </w:rPr>
              <w:t>6</w:t>
            </w:r>
            <w:r w:rsidR="008D1E24" w:rsidRPr="00AD472A">
              <w:rPr>
                <w:color w:val="000000" w:themeColor="text1"/>
                <w:szCs w:val="18"/>
                <w:u w:val="single"/>
              </w:rPr>
              <w:t xml:space="preserve"> </w:t>
            </w:r>
            <w:r w:rsidR="00703697" w:rsidRPr="00AD472A">
              <w:rPr>
                <w:color w:val="000000" w:themeColor="text1"/>
                <w:szCs w:val="18"/>
                <w:u w:val="single"/>
              </w:rPr>
              <w:t>-</w:t>
            </w:r>
            <w:r w:rsidR="008D1E24" w:rsidRPr="00AD472A">
              <w:rPr>
                <w:color w:val="000000" w:themeColor="text1"/>
                <w:szCs w:val="18"/>
                <w:u w:val="single"/>
              </w:rPr>
              <w:t xml:space="preserve"> </w:t>
            </w:r>
            <w:r w:rsidR="00AD472A" w:rsidRPr="00AD472A">
              <w:rPr>
                <w:color w:val="000000" w:themeColor="text1"/>
                <w:szCs w:val="18"/>
                <w:u w:val="single"/>
              </w:rPr>
              <w:t>Aout</w:t>
            </w:r>
            <w:r w:rsidR="00703697" w:rsidRPr="00AD472A">
              <w:rPr>
                <w:color w:val="000000" w:themeColor="text1"/>
                <w:szCs w:val="18"/>
                <w:u w:val="single"/>
              </w:rPr>
              <w:t xml:space="preserve"> 2019</w:t>
            </w:r>
            <w:r w:rsidR="00703697" w:rsidRPr="00AD472A">
              <w:rPr>
                <w:color w:val="000000" w:themeColor="text1"/>
                <w:szCs w:val="18"/>
              </w:rPr>
              <w:t> </w:t>
            </w:r>
          </w:p>
          <w:p w14:paraId="62B435C2" w14:textId="77777777" w:rsidR="00703697" w:rsidRPr="002B4A53" w:rsidRDefault="00703697" w:rsidP="008C7779">
            <w:pPr>
              <w:rPr>
                <w:color w:val="000000" w:themeColor="text1"/>
                <w:sz w:val="20"/>
                <w:szCs w:val="20"/>
              </w:rPr>
            </w:pPr>
          </w:p>
          <w:p w14:paraId="367F2BE5" w14:textId="5DB839F1" w:rsidR="00703697" w:rsidRPr="002B4A53" w:rsidRDefault="00703697" w:rsidP="008C7779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en Delphi et C# d’un logiciel client/serveur permettant de gérer des panneaux de jalonnement dynamique : Améliorations et corrections du programme existant, installation en clientèle, </w:t>
            </w:r>
            <w:r w:rsidR="00E85AAF">
              <w:rPr>
                <w:color w:val="000000" w:themeColor="text1"/>
                <w:szCs w:val="18"/>
              </w:rPr>
              <w:t xml:space="preserve">formation et </w:t>
            </w:r>
            <w:r w:rsidRPr="002B4A53">
              <w:rPr>
                <w:color w:val="000000" w:themeColor="text1"/>
                <w:szCs w:val="18"/>
              </w:rPr>
              <w:t>maintenance</w:t>
            </w:r>
            <w:r w:rsidR="00A550BC">
              <w:rPr>
                <w:color w:val="000000" w:themeColor="text1"/>
                <w:szCs w:val="18"/>
              </w:rPr>
              <w:t>.</w:t>
            </w:r>
          </w:p>
          <w:p w14:paraId="47C3B08E" w14:textId="7F93A917" w:rsidR="00703697" w:rsidRDefault="00703697" w:rsidP="008C7779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d’une application web en PHP/MySQL pour piloter des bornes de stationnement</w:t>
            </w:r>
            <w:r w:rsidR="00A550BC">
              <w:rPr>
                <w:color w:val="000000" w:themeColor="text1"/>
                <w:szCs w:val="18"/>
              </w:rPr>
              <w:t>.</w:t>
            </w:r>
          </w:p>
          <w:p w14:paraId="3959128D" w14:textId="5ECACFB0" w:rsidR="00703697" w:rsidRDefault="00703697" w:rsidP="008C7779">
            <w:pPr>
              <w:rPr>
                <w:color w:val="000000" w:themeColor="text1"/>
                <w:lang w:bidi="fr-FR"/>
              </w:rPr>
            </w:pPr>
            <w:r>
              <w:rPr>
                <w:color w:val="000000" w:themeColor="text1"/>
                <w:szCs w:val="18"/>
              </w:rPr>
              <w:t xml:space="preserve">  </w:t>
            </w:r>
            <w:r w:rsidRPr="00703697">
              <w:rPr>
                <w:color w:val="000000" w:themeColor="text1"/>
                <w:szCs w:val="18"/>
              </w:rPr>
              <w:t>Création d’une application pour Android avec Xamarin permettant d’afficher des messages et des pictogrammes sur un panneau à message variable</w:t>
            </w:r>
            <w:r w:rsidR="00A550BC">
              <w:rPr>
                <w:color w:val="000000" w:themeColor="text1"/>
                <w:szCs w:val="18"/>
              </w:rPr>
              <w:t>.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</w:p>
          <w:p w14:paraId="38C95548" w14:textId="258E885A" w:rsidR="00703697" w:rsidRPr="002B4A53" w:rsidRDefault="00703697" w:rsidP="008C777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fr-FR"/>
              </w:rPr>
              <w:t xml:space="preserve">  Maintenance du parc informatique </w:t>
            </w:r>
            <w:r w:rsidR="00E85AAF">
              <w:rPr>
                <w:color w:val="000000" w:themeColor="text1"/>
                <w:lang w:bidi="fr-FR"/>
              </w:rPr>
              <w:t xml:space="preserve">local </w:t>
            </w:r>
            <w:r>
              <w:rPr>
                <w:color w:val="000000" w:themeColor="text1"/>
                <w:lang w:bidi="fr-FR"/>
              </w:rPr>
              <w:t>en liaison avec la DSI</w:t>
            </w:r>
            <w:r w:rsidR="00A550BC">
              <w:rPr>
                <w:color w:val="000000" w:themeColor="text1"/>
                <w:lang w:bidi="fr-FR"/>
              </w:rPr>
              <w:t>.</w:t>
            </w:r>
          </w:p>
          <w:p w14:paraId="29297255" w14:textId="77777777" w:rsidR="00703697" w:rsidRPr="002B4A53" w:rsidRDefault="00703697" w:rsidP="008C7779">
            <w:pPr>
              <w:rPr>
                <w:color w:val="000000" w:themeColor="text1"/>
              </w:rPr>
            </w:pPr>
          </w:p>
          <w:p w14:paraId="3613E8D1" w14:textId="77777777" w:rsidR="00703697" w:rsidRPr="002B4A53" w:rsidRDefault="00703697" w:rsidP="008C7779">
            <w:pPr>
              <w:pStyle w:val="Titre4"/>
              <w:rPr>
                <w:bCs/>
                <w:color w:val="000000" w:themeColor="text1"/>
              </w:rPr>
            </w:pPr>
            <w:r w:rsidRPr="002B4A53">
              <w:rPr>
                <w:color w:val="000000" w:themeColor="text1"/>
              </w:rPr>
              <w:t>IGM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  <w:r w:rsidRPr="002B4A53">
              <w:rPr>
                <w:color w:val="000000" w:themeColor="text1"/>
              </w:rPr>
              <w:t>Ingénieur d’étude</w:t>
            </w:r>
          </w:p>
          <w:p w14:paraId="34D76DC6" w14:textId="73479806" w:rsidR="00703697" w:rsidRDefault="00703697" w:rsidP="008C7779">
            <w:pPr>
              <w:rPr>
                <w:color w:val="000000" w:themeColor="text1"/>
                <w:u w:val="single"/>
              </w:rPr>
            </w:pPr>
            <w:r w:rsidRPr="00703697">
              <w:rPr>
                <w:color w:val="000000" w:themeColor="text1"/>
                <w:u w:val="single"/>
              </w:rPr>
              <w:t>Décembre 2015</w:t>
            </w:r>
            <w:r w:rsidR="008D1E24">
              <w:rPr>
                <w:color w:val="000000" w:themeColor="text1"/>
                <w:u w:val="single"/>
              </w:rPr>
              <w:t xml:space="preserve"> </w:t>
            </w:r>
            <w:r w:rsidRPr="00703697">
              <w:rPr>
                <w:color w:val="000000" w:themeColor="text1"/>
                <w:u w:val="single"/>
              </w:rPr>
              <w:t>-</w:t>
            </w:r>
            <w:r w:rsidR="008D1E24">
              <w:rPr>
                <w:color w:val="000000" w:themeColor="text1"/>
                <w:u w:val="single"/>
              </w:rPr>
              <w:t xml:space="preserve"> </w:t>
            </w:r>
            <w:r w:rsidRPr="00703697">
              <w:rPr>
                <w:color w:val="000000" w:themeColor="text1"/>
                <w:u w:val="single"/>
              </w:rPr>
              <w:t>Mars 2016</w:t>
            </w:r>
          </w:p>
          <w:p w14:paraId="1CA00F06" w14:textId="77777777" w:rsidR="00F3525B" w:rsidRPr="00703697" w:rsidRDefault="00F3525B" w:rsidP="008C7779">
            <w:pPr>
              <w:rPr>
                <w:color w:val="000000" w:themeColor="text1"/>
                <w:u w:val="single"/>
              </w:rPr>
            </w:pPr>
          </w:p>
          <w:p w14:paraId="479B0239" w14:textId="4CBBB5F9" w:rsidR="00703697" w:rsidRPr="002B4A53" w:rsidRDefault="00F3525B" w:rsidP="008C77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03697" w:rsidRPr="002B4A53">
              <w:rPr>
                <w:color w:val="000000" w:themeColor="text1"/>
              </w:rPr>
              <w:t>Conversion d’une application de gestion de photos  du C# vers Delphi XE</w:t>
            </w:r>
            <w:r w:rsidR="00A550BC">
              <w:rPr>
                <w:color w:val="000000" w:themeColor="text1"/>
              </w:rPr>
              <w:t>.</w:t>
            </w:r>
          </w:p>
          <w:p w14:paraId="20B10E83" w14:textId="77777777" w:rsidR="00703697" w:rsidRPr="002B4A53" w:rsidRDefault="00703697" w:rsidP="008C7779">
            <w:pPr>
              <w:rPr>
                <w:color w:val="000000" w:themeColor="text1"/>
              </w:rPr>
            </w:pPr>
          </w:p>
          <w:p w14:paraId="43868E35" w14:textId="0F379512" w:rsidR="00703697" w:rsidRPr="002B4A53" w:rsidRDefault="00703697" w:rsidP="008C7779">
            <w:pPr>
              <w:pStyle w:val="Titre4"/>
              <w:rPr>
                <w:bCs/>
                <w:color w:val="000000" w:themeColor="text1"/>
              </w:rPr>
            </w:pPr>
            <w:r w:rsidRPr="002B4A53">
              <w:rPr>
                <w:color w:val="000000" w:themeColor="text1"/>
              </w:rPr>
              <w:t xml:space="preserve">ACD 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  <w:r>
              <w:rPr>
                <w:color w:val="000000" w:themeColor="text1"/>
              </w:rPr>
              <w:t>Développeur informatique</w:t>
            </w:r>
          </w:p>
          <w:p w14:paraId="1C0A6032" w14:textId="5840FDBA" w:rsidR="00703697" w:rsidRDefault="00703697" w:rsidP="008C7779">
            <w:pPr>
              <w:pStyle w:val="Date"/>
              <w:rPr>
                <w:color w:val="000000" w:themeColor="text1"/>
                <w:u w:val="single"/>
              </w:rPr>
            </w:pPr>
            <w:r w:rsidRPr="00703697">
              <w:rPr>
                <w:color w:val="000000" w:themeColor="text1"/>
                <w:u w:val="single"/>
              </w:rPr>
              <w:t>Janvier 2011 – Aout 2015</w:t>
            </w:r>
          </w:p>
          <w:p w14:paraId="5052B477" w14:textId="77777777" w:rsidR="00F3525B" w:rsidRPr="00F3525B" w:rsidRDefault="00F3525B" w:rsidP="00F3525B"/>
          <w:p w14:paraId="745910B0" w14:textId="723E45F6" w:rsidR="00F252DB" w:rsidRPr="00B10949" w:rsidRDefault="00F3525B" w:rsidP="00F252DB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Développement/maintenance d’un logiciel de comptabilité en Delphi/Access.</w:t>
            </w:r>
          </w:p>
          <w:p w14:paraId="38DFF980" w14:textId="0A2DE56D" w:rsidR="00F252DB" w:rsidRPr="00B10949" w:rsidRDefault="00F3525B" w:rsidP="00F252DB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Développement d’un gestionnaire de source interne.</w:t>
            </w:r>
          </w:p>
          <w:p w14:paraId="5BB0E88F" w14:textId="0136839E" w:rsidR="00F252DB" w:rsidRPr="00B10949" w:rsidRDefault="00F3525B" w:rsidP="00F252DB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Assistance clientèle</w:t>
            </w:r>
            <w:r w:rsidR="00A550BC">
              <w:rPr>
                <w:szCs w:val="18"/>
              </w:rPr>
              <w:t>.</w:t>
            </w:r>
          </w:p>
          <w:p w14:paraId="41448A08" w14:textId="72958C8D" w:rsidR="00703697" w:rsidRPr="002B4A53" w:rsidRDefault="00703697" w:rsidP="002B4A53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sdt>
              <w:sdtPr>
                <w:rPr>
                  <w:color w:val="000000" w:themeColor="text1"/>
                </w:rPr>
                <w:id w:val="1049110328"/>
                <w:placeholder>
                  <w:docPart w:val="1700CF8BFFBB48C0905A065482AA6394"/>
                </w:placeholder>
                <w:temporary/>
                <w:showingPlcHdr/>
                <w15:appearance w15:val="hidden"/>
              </w:sdtPr>
              <w:sdtEndPr/>
              <w:sdtContent>
                <w:r w:rsidRPr="002B4A53">
                  <w:rPr>
                    <w:color w:val="000000" w:themeColor="text1"/>
                    <w:lang w:bidi="fr-FR"/>
                  </w:rPr>
                  <w:t>FORMATION</w:t>
                </w:r>
              </w:sdtContent>
            </w:sdt>
          </w:p>
          <w:p w14:paraId="0B57F95F" w14:textId="49066523" w:rsidR="00DB7B7E" w:rsidRDefault="00DB7B7E" w:rsidP="00DB7B7E"/>
          <w:p w14:paraId="7DE11857" w14:textId="61EBC0A9" w:rsidR="000F5BB9" w:rsidRDefault="000F5BB9" w:rsidP="00DB7B7E">
            <w:pPr>
              <w:rPr>
                <w:b/>
                <w:bCs/>
                <w:u w:val="single"/>
              </w:rPr>
            </w:pPr>
            <w:r w:rsidRPr="000F5BB9">
              <w:rPr>
                <w:b/>
                <w:bCs/>
                <w:u w:val="single"/>
              </w:rPr>
              <w:t>Septembre 2021 – Novembre 2021</w:t>
            </w:r>
          </w:p>
          <w:p w14:paraId="2C4AF0C2" w14:textId="77777777" w:rsidR="00F3525B" w:rsidRPr="000F5BB9" w:rsidRDefault="00F3525B" w:rsidP="00DB7B7E">
            <w:pPr>
              <w:rPr>
                <w:b/>
                <w:bCs/>
                <w:u w:val="single"/>
              </w:rPr>
            </w:pPr>
          </w:p>
          <w:p w14:paraId="1562CF54" w14:textId="4EA1AD1B" w:rsidR="00DB7B7E" w:rsidRPr="00DB7B7E" w:rsidRDefault="00F3525B" w:rsidP="00DB7B7E">
            <w:r>
              <w:t xml:space="preserve">  </w:t>
            </w:r>
            <w:r w:rsidR="00DB7B7E">
              <w:t>Formation DEVOPS</w:t>
            </w:r>
            <w:r w:rsidR="000F5BB9">
              <w:t xml:space="preserve"> (CEFIM)</w:t>
            </w:r>
          </w:p>
          <w:p w14:paraId="1260A746" w14:textId="0C3AB3D1" w:rsidR="00DB7B7E" w:rsidRDefault="00F3525B" w:rsidP="002B4A53">
            <w:pPr>
              <w:pStyle w:val="Titre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0F5BB9">
              <w:rPr>
                <w:color w:val="000000" w:themeColor="text1"/>
              </w:rPr>
              <w:t>Python,</w:t>
            </w:r>
            <w:r w:rsidR="00390493">
              <w:rPr>
                <w:color w:val="000000" w:themeColor="text1"/>
              </w:rPr>
              <w:t xml:space="preserve"> </w:t>
            </w:r>
            <w:r w:rsidR="00E20466">
              <w:rPr>
                <w:color w:val="000000" w:themeColor="text1"/>
              </w:rPr>
              <w:t>GIT,</w:t>
            </w:r>
            <w:r w:rsidR="00390493">
              <w:rPr>
                <w:color w:val="000000" w:themeColor="text1"/>
              </w:rPr>
              <w:t xml:space="preserve"> </w:t>
            </w:r>
            <w:proofErr w:type="spellStart"/>
            <w:r w:rsidR="00E20466">
              <w:rPr>
                <w:color w:val="000000" w:themeColor="text1"/>
              </w:rPr>
              <w:t>G</w:t>
            </w:r>
            <w:r w:rsidR="005F3E74" w:rsidRPr="005F3E74">
              <w:rPr>
                <w:color w:val="000000" w:themeColor="text1"/>
              </w:rPr>
              <w:t>itlab</w:t>
            </w:r>
            <w:proofErr w:type="spellEnd"/>
            <w:r w:rsidR="00390493">
              <w:rPr>
                <w:color w:val="000000" w:themeColor="text1"/>
              </w:rPr>
              <w:t xml:space="preserve">, </w:t>
            </w:r>
            <w:r w:rsidR="000B5E54">
              <w:rPr>
                <w:color w:val="000000" w:themeColor="text1"/>
              </w:rPr>
              <w:t>Vagant</w:t>
            </w:r>
            <w:r w:rsidR="00390493">
              <w:rPr>
                <w:color w:val="000000" w:themeColor="text1"/>
              </w:rPr>
              <w:t>,</w:t>
            </w:r>
            <w:r w:rsidR="00E20466">
              <w:rPr>
                <w:color w:val="000000" w:themeColor="text1"/>
              </w:rPr>
              <w:t xml:space="preserve"> </w:t>
            </w:r>
            <w:r w:rsidR="000B5E54">
              <w:rPr>
                <w:color w:val="000000" w:themeColor="text1"/>
              </w:rPr>
              <w:t>Terraforme</w:t>
            </w:r>
            <w:r w:rsidR="00390493">
              <w:rPr>
                <w:color w:val="000000" w:themeColor="text1"/>
              </w:rPr>
              <w:t>,</w:t>
            </w:r>
            <w:r w:rsidR="000F5BB9">
              <w:rPr>
                <w:color w:val="000000" w:themeColor="text1"/>
              </w:rPr>
              <w:t xml:space="preserve"> Docker, </w:t>
            </w:r>
            <w:r w:rsidR="001A186E">
              <w:rPr>
                <w:color w:val="000000" w:themeColor="text1"/>
              </w:rPr>
              <w:t>A</w:t>
            </w:r>
            <w:r w:rsidR="000F5BB9">
              <w:rPr>
                <w:color w:val="000000" w:themeColor="text1"/>
              </w:rPr>
              <w:t xml:space="preserve">nsible, </w:t>
            </w:r>
            <w:r w:rsidR="001A186E">
              <w:rPr>
                <w:color w:val="000000" w:themeColor="text1"/>
              </w:rPr>
              <w:t>AWS</w:t>
            </w:r>
          </w:p>
          <w:p w14:paraId="587F8DD8" w14:textId="77777777" w:rsidR="00F3525B" w:rsidRPr="00F3525B" w:rsidRDefault="00F3525B" w:rsidP="00F3525B"/>
          <w:p w14:paraId="23CA556C" w14:textId="3071774E" w:rsidR="00703697" w:rsidRDefault="00703697" w:rsidP="002B4A53">
            <w:pPr>
              <w:pStyle w:val="Date"/>
              <w:rPr>
                <w:b/>
                <w:bCs/>
                <w:color w:val="000000" w:themeColor="text1"/>
                <w:u w:val="single"/>
                <w:lang w:bidi="fr-FR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2009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-Septembre 2010</w:t>
            </w:r>
          </w:p>
          <w:p w14:paraId="0BFAAB07" w14:textId="77777777" w:rsidR="00F3525B" w:rsidRPr="00F3525B" w:rsidRDefault="00F3525B" w:rsidP="00F3525B">
            <w:pPr>
              <w:rPr>
                <w:lang w:bidi="fr-FR"/>
              </w:rPr>
            </w:pPr>
          </w:p>
          <w:p w14:paraId="243BE19C" w14:textId="0BD738D8" w:rsidR="00703697" w:rsidRPr="002B4A53" w:rsidRDefault="00F3525B" w:rsidP="002B4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03697" w:rsidRPr="002B4A53">
              <w:rPr>
                <w:color w:val="000000" w:themeColor="text1"/>
              </w:rPr>
              <w:t xml:space="preserve">Master 2 CCI (Compétences Complémentaires Informatiques) </w:t>
            </w:r>
            <w:r w:rsidR="00703697" w:rsidRPr="002B4A53">
              <w:rPr>
                <w:color w:val="000000" w:themeColor="text1"/>
                <w:lang w:bidi="fr-FR"/>
              </w:rPr>
              <w:t xml:space="preserve"> obtenu </w:t>
            </w:r>
            <w:r>
              <w:rPr>
                <w:color w:val="000000" w:themeColor="text1"/>
                <w:lang w:bidi="fr-FR"/>
              </w:rPr>
              <w:t xml:space="preserve">    </w:t>
            </w:r>
            <w:r w:rsidR="00703697" w:rsidRPr="002B4A53">
              <w:rPr>
                <w:color w:val="000000" w:themeColor="text1"/>
                <w:lang w:bidi="fr-FR"/>
              </w:rPr>
              <w:t>avec la mention bien</w:t>
            </w:r>
          </w:p>
          <w:p w14:paraId="284ADB31" w14:textId="038789C8" w:rsidR="00703697" w:rsidRDefault="00703697" w:rsidP="002B4A53">
            <w:pPr>
              <w:pStyle w:val="Date"/>
              <w:rPr>
                <w:color w:val="000000" w:themeColor="text1"/>
              </w:rPr>
            </w:pPr>
          </w:p>
          <w:p w14:paraId="01BD6D51" w14:textId="2A7FEE28" w:rsidR="00A550BC" w:rsidRDefault="00A550BC" w:rsidP="00A550BC">
            <w:pPr>
              <w:rPr>
                <w:b/>
                <w:bCs/>
                <w:u w:val="single"/>
              </w:rPr>
            </w:pPr>
            <w:r w:rsidRPr="00A550BC">
              <w:rPr>
                <w:b/>
                <w:bCs/>
                <w:u w:val="single"/>
              </w:rPr>
              <w:t>Juin 1999</w:t>
            </w:r>
          </w:p>
          <w:p w14:paraId="08E03A5E" w14:textId="77777777" w:rsidR="00F3525B" w:rsidRPr="00A550BC" w:rsidRDefault="00F3525B" w:rsidP="00A550BC">
            <w:pPr>
              <w:rPr>
                <w:b/>
                <w:bCs/>
                <w:u w:val="single"/>
              </w:rPr>
            </w:pPr>
          </w:p>
          <w:p w14:paraId="386F4B09" w14:textId="22B7029B" w:rsidR="00A550BC" w:rsidRDefault="00F3525B" w:rsidP="00A550BC">
            <w:r>
              <w:t xml:space="preserve">  </w:t>
            </w:r>
            <w:r w:rsidR="00A550BC">
              <w:t>Obtention du CAPES de mathématiques</w:t>
            </w:r>
          </w:p>
          <w:p w14:paraId="17C7EC11" w14:textId="77777777" w:rsidR="00A550BC" w:rsidRPr="00A550BC" w:rsidRDefault="00A550BC" w:rsidP="00A550BC"/>
          <w:p w14:paraId="5AC79F25" w14:textId="1D2BE6B7" w:rsidR="00703697" w:rsidRDefault="00703697" w:rsidP="002B4A53">
            <w:pPr>
              <w:pStyle w:val="Date"/>
              <w:rPr>
                <w:b/>
                <w:bCs/>
                <w:color w:val="000000" w:themeColor="text1"/>
                <w:u w:val="single"/>
                <w:lang w:bidi="fr-FR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1996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-juin 1997</w:t>
            </w:r>
          </w:p>
          <w:p w14:paraId="383EC7A8" w14:textId="77777777" w:rsidR="00F3525B" w:rsidRPr="00F3525B" w:rsidRDefault="00F3525B" w:rsidP="00F3525B">
            <w:pPr>
              <w:rPr>
                <w:lang w:bidi="fr-FR"/>
              </w:rPr>
            </w:pPr>
          </w:p>
          <w:p w14:paraId="27CA2244" w14:textId="709E79AE" w:rsidR="00703697" w:rsidRPr="002B4A53" w:rsidRDefault="00F3525B" w:rsidP="00FA16A7">
            <w:r>
              <w:rPr>
                <w:color w:val="000000" w:themeColor="text1"/>
              </w:rPr>
              <w:t xml:space="preserve">  </w:t>
            </w:r>
            <w:r w:rsidR="00703697" w:rsidRPr="002B4A53">
              <w:rPr>
                <w:color w:val="000000" w:themeColor="text1"/>
              </w:rPr>
              <w:t xml:space="preserve">Maitrise de mathématiques </w:t>
            </w:r>
          </w:p>
        </w:tc>
      </w:tr>
      <w:tr w:rsidR="00703697" w:rsidRPr="002B4A53" w14:paraId="467ADD80" w14:textId="77777777" w:rsidTr="007E1533">
        <w:tc>
          <w:tcPr>
            <w:tcW w:w="4070" w:type="dxa"/>
            <w:shd w:val="clear" w:color="auto" w:fill="D0AE72" w:themeFill="background2" w:themeFillShade="BF"/>
          </w:tcPr>
          <w:sdt>
            <w:sdtPr>
              <w:rPr>
                <w:color w:val="000000" w:themeColor="text1"/>
              </w:rPr>
              <w:id w:val="-1711873194"/>
              <w:placeholder>
                <w:docPart w:val="6AB5F544CFA145E7934062767D6D27EA"/>
              </w:placeholder>
              <w:temporary/>
              <w:showingPlcHdr/>
              <w15:appearance w15:val="hidden"/>
            </w:sdtPr>
            <w:sdtEndPr/>
            <w:sdtContent>
              <w:p w14:paraId="2F617881" w14:textId="5C59B34B" w:rsidR="00703697" w:rsidRPr="002B4A53" w:rsidRDefault="00703697" w:rsidP="002B4A53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Profil</w:t>
                </w:r>
              </w:p>
            </w:sdtContent>
          </w:sdt>
          <w:p w14:paraId="0B47E4FD" w14:textId="10A91E1C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 xml:space="preserve">  Développeur avec plus de 8 ans d’expérience, ma formation initiale en mathématique</w:t>
            </w:r>
            <w:r w:rsidR="00572153">
              <w:rPr>
                <w:color w:val="000000" w:themeColor="text1"/>
              </w:rPr>
              <w:t>s</w:t>
            </w:r>
            <w:r w:rsidRPr="002B4A53">
              <w:rPr>
                <w:color w:val="000000" w:themeColor="text1"/>
              </w:rPr>
              <w:t xml:space="preserve"> m’a permis d’avoir une bonne capacité d’analyse</w:t>
            </w:r>
            <w:r w:rsidR="00A550BC">
              <w:rPr>
                <w:color w:val="000000" w:themeColor="text1"/>
              </w:rPr>
              <w:t>,</w:t>
            </w:r>
            <w:r w:rsidRPr="002B4A53">
              <w:rPr>
                <w:color w:val="000000" w:themeColor="text1"/>
              </w:rPr>
              <w:t xml:space="preserve"> dans la recherche des meilleures solutions </w:t>
            </w:r>
            <w:r>
              <w:rPr>
                <w:color w:val="000000" w:themeColor="text1"/>
              </w:rPr>
              <w:t xml:space="preserve">à apporter </w:t>
            </w:r>
            <w:r w:rsidRPr="002B4A53">
              <w:rPr>
                <w:color w:val="000000" w:themeColor="text1"/>
              </w:rPr>
              <w:t xml:space="preserve">aux différentes situations. </w:t>
            </w:r>
          </w:p>
          <w:p w14:paraId="2810BA97" w14:textId="40F4AF30" w:rsidR="00703697" w:rsidRPr="002B4A53" w:rsidRDefault="00703697" w:rsidP="002B4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Autodidacte, </w:t>
            </w:r>
            <w:r w:rsidRPr="002B4A53">
              <w:rPr>
                <w:color w:val="000000" w:themeColor="text1"/>
              </w:rPr>
              <w:t>polyvalent</w:t>
            </w:r>
            <w:r>
              <w:rPr>
                <w:color w:val="000000" w:themeColor="text1"/>
              </w:rPr>
              <w:t xml:space="preserve"> et passionné de développement, </w:t>
            </w:r>
            <w:r w:rsidRPr="002B4A53">
              <w:rPr>
                <w:color w:val="000000" w:themeColor="text1"/>
              </w:rPr>
              <w:t xml:space="preserve"> je m’adapte rapidement à tous les langages de programmation et </w:t>
            </w:r>
            <w:r w:rsidR="00A550BC">
              <w:rPr>
                <w:color w:val="000000" w:themeColor="text1"/>
              </w:rPr>
              <w:t xml:space="preserve">systèmes </w:t>
            </w:r>
            <w:r w:rsidRPr="002B4A53">
              <w:rPr>
                <w:color w:val="000000" w:themeColor="text1"/>
              </w:rPr>
              <w:t>d’exploitation.</w:t>
            </w:r>
          </w:p>
          <w:p w14:paraId="4ABC24DC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1954003311"/>
              <w:placeholder>
                <w:docPart w:val="84E49E9CE3BB4621892F32D67978AA16"/>
              </w:placeholder>
              <w:temporary/>
              <w:showingPlcHdr/>
              <w15:appearance w15:val="hidden"/>
            </w:sdtPr>
            <w:sdtEndPr/>
            <w:sdtContent>
              <w:p w14:paraId="2EDEDF3E" w14:textId="19173BB8" w:rsidR="00703697" w:rsidRPr="002B4A53" w:rsidRDefault="00703697" w:rsidP="002B4A53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Contact</w:t>
                </w:r>
              </w:p>
            </w:sdtContent>
          </w:sdt>
          <w:p w14:paraId="7406ED7D" w14:textId="530C778E" w:rsidR="00703697" w:rsidRPr="002B4A53" w:rsidRDefault="00703697" w:rsidP="002B4A53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2AE15123" wp14:editId="20F269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23825" cy="123825"/>
                  <wp:effectExtent l="0" t="0" r="9525" b="9525"/>
                  <wp:wrapNone/>
                  <wp:docPr id="6" name="Graphique 6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Combiné avec un remplissage uni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>0652655949</w:t>
            </w:r>
          </w:p>
          <w:p w14:paraId="48D1CEC5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p w14:paraId="09193A85" w14:textId="28B46434" w:rsidR="00703697" w:rsidRDefault="00703697" w:rsidP="008C7779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A1DD07E" wp14:editId="44D446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42875" cy="142875"/>
                  <wp:effectExtent l="0" t="0" r="9525" b="9525"/>
                  <wp:wrapNone/>
                  <wp:docPr id="7" name="Graphique 7" descr="Adresse de courri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7" descr="Adresse de courrier contou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 xml:space="preserve"> </w:t>
            </w:r>
            <w:hyperlink r:id="rId15" w:history="1">
              <w:r w:rsidR="00DB7B7E" w:rsidRPr="00FA568E">
                <w:rPr>
                  <w:rStyle w:val="Lienhypertexte"/>
                </w:rPr>
                <w:t>noureddinesellami@outlook.fr</w:t>
              </w:r>
            </w:hyperlink>
          </w:p>
          <w:p w14:paraId="5311850E" w14:textId="73E008EA" w:rsidR="00DB7B7E" w:rsidRDefault="00DB7B7E" w:rsidP="008C7779"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1552" behindDoc="0" locked="0" layoutInCell="1" allowOverlap="1" wp14:anchorId="4CC56C4C" wp14:editId="28BCFDF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138430</wp:posOffset>
                  </wp:positionV>
                  <wp:extent cx="190500" cy="190500"/>
                  <wp:effectExtent l="0" t="0" r="0" b="0"/>
                  <wp:wrapNone/>
                  <wp:docPr id="4" name="Graphique 4" descr="Repèr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4" descr="Repère avec un remplissage uni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3EB82E" w14:textId="4F44D49C" w:rsidR="00DB7B7E" w:rsidRDefault="00DB7B7E" w:rsidP="008C7779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354 route du Fresne </w:t>
            </w:r>
          </w:p>
          <w:p w14:paraId="01545507" w14:textId="15EC4DBE" w:rsidR="00DB7B7E" w:rsidRPr="002B4A53" w:rsidRDefault="00DB7B7E" w:rsidP="008C7779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    37380 Monnaie</w:t>
            </w:r>
          </w:p>
          <w:p w14:paraId="36CE04BE" w14:textId="27E6BE35" w:rsidR="00703697" w:rsidRDefault="00703697" w:rsidP="002B4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1EB51270" w14:textId="0211167A" w:rsidR="00703697" w:rsidRPr="002B4A53" w:rsidRDefault="008D1E24" w:rsidP="002B4A53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8D703D2" wp14:editId="58301837">
                  <wp:extent cx="142875" cy="142875"/>
                  <wp:effectExtent l="0" t="0" r="9525" b="9525"/>
                  <wp:docPr id="3" name="Graphique 3" descr="Calendrier journal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3" descr="Calendrier journalier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 22/05/1974</w:t>
            </w:r>
          </w:p>
          <w:sdt>
            <w:sdtPr>
              <w:rPr>
                <w:color w:val="000000" w:themeColor="text1"/>
              </w:rPr>
              <w:id w:val="-1444214663"/>
              <w:placeholder>
                <w:docPart w:val="8FEE2332DE14406E9772DBBFB834EA05"/>
              </w:placeholder>
              <w:temporary/>
              <w:showingPlcHdr/>
              <w15:appearance w15:val="hidden"/>
            </w:sdtPr>
            <w:sdtEndPr/>
            <w:sdtContent>
              <w:p w14:paraId="23912170" w14:textId="4D5E700B" w:rsidR="00703697" w:rsidRPr="002B4A53" w:rsidRDefault="00703697" w:rsidP="002B4A53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Loisirs</w:t>
                </w:r>
              </w:p>
            </w:sdtContent>
          </w:sdt>
          <w:p w14:paraId="11BC9BDC" w14:textId="636A1A97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Course à pied</w:t>
            </w:r>
          </w:p>
          <w:p w14:paraId="0BB3F60E" w14:textId="3452203C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Cyclisme</w:t>
            </w:r>
          </w:p>
          <w:p w14:paraId="3A27774D" w14:textId="05F1A09B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Jeux de société</w:t>
            </w:r>
          </w:p>
        </w:tc>
        <w:tc>
          <w:tcPr>
            <w:tcW w:w="250" w:type="dxa"/>
          </w:tcPr>
          <w:p w14:paraId="1718A3D6" w14:textId="77777777" w:rsidR="00703697" w:rsidRPr="002B4A53" w:rsidRDefault="00703697" w:rsidP="002B4A53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/>
          </w:tcPr>
          <w:p w14:paraId="0E82AEDC" w14:textId="2E09EB50" w:rsidR="00703697" w:rsidRPr="002B4A53" w:rsidRDefault="00703697" w:rsidP="002B4A53">
            <w:pPr>
              <w:rPr>
                <w:color w:val="000000" w:themeColor="text1"/>
              </w:rPr>
            </w:pPr>
          </w:p>
        </w:tc>
      </w:tr>
    </w:tbl>
    <w:p w14:paraId="72905E73" w14:textId="77777777" w:rsidR="0043117B" w:rsidRPr="008F2702" w:rsidRDefault="00FE3BDE" w:rsidP="000C45FF">
      <w:pPr>
        <w:tabs>
          <w:tab w:val="left" w:pos="990"/>
        </w:tabs>
      </w:pPr>
    </w:p>
    <w:sectPr w:rsidR="0043117B" w:rsidRPr="008F2702" w:rsidSect="002D3CA3">
      <w:headerReference w:type="default" r:id="rId2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BF10" w14:textId="77777777" w:rsidR="00FE3BDE" w:rsidRDefault="00FE3BDE" w:rsidP="000C45FF">
      <w:r>
        <w:separator/>
      </w:r>
    </w:p>
  </w:endnote>
  <w:endnote w:type="continuationSeparator" w:id="0">
    <w:p w14:paraId="3D4AA3DB" w14:textId="77777777" w:rsidR="00FE3BDE" w:rsidRDefault="00FE3BD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D9BD" w14:textId="77777777" w:rsidR="00FE3BDE" w:rsidRDefault="00FE3BDE" w:rsidP="000C45FF">
      <w:r>
        <w:separator/>
      </w:r>
    </w:p>
  </w:footnote>
  <w:footnote w:type="continuationSeparator" w:id="0">
    <w:p w14:paraId="20FEF58B" w14:textId="77777777" w:rsidR="00FE3BDE" w:rsidRDefault="00FE3BD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9480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D8C3A87" wp14:editId="77AE05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B0"/>
    <w:rsid w:val="00036450"/>
    <w:rsid w:val="00054E44"/>
    <w:rsid w:val="00094499"/>
    <w:rsid w:val="000B49F9"/>
    <w:rsid w:val="000B5E54"/>
    <w:rsid w:val="000C45FF"/>
    <w:rsid w:val="000E3FD1"/>
    <w:rsid w:val="000F5BB9"/>
    <w:rsid w:val="00107338"/>
    <w:rsid w:val="00112054"/>
    <w:rsid w:val="001424E5"/>
    <w:rsid w:val="001525E1"/>
    <w:rsid w:val="001616FF"/>
    <w:rsid w:val="00180329"/>
    <w:rsid w:val="0019001F"/>
    <w:rsid w:val="001A186E"/>
    <w:rsid w:val="001A3539"/>
    <w:rsid w:val="001A74A5"/>
    <w:rsid w:val="001B2ABD"/>
    <w:rsid w:val="001E0391"/>
    <w:rsid w:val="001E1759"/>
    <w:rsid w:val="001E2C16"/>
    <w:rsid w:val="001F1ECC"/>
    <w:rsid w:val="00220DC3"/>
    <w:rsid w:val="002400EB"/>
    <w:rsid w:val="00256CF7"/>
    <w:rsid w:val="00281FD5"/>
    <w:rsid w:val="002B4A53"/>
    <w:rsid w:val="002D3CA3"/>
    <w:rsid w:val="0030481B"/>
    <w:rsid w:val="003156FC"/>
    <w:rsid w:val="003254B5"/>
    <w:rsid w:val="00336FE2"/>
    <w:rsid w:val="0037121F"/>
    <w:rsid w:val="00390493"/>
    <w:rsid w:val="003A6B7D"/>
    <w:rsid w:val="003B06CA"/>
    <w:rsid w:val="003C563F"/>
    <w:rsid w:val="004071FC"/>
    <w:rsid w:val="004142CD"/>
    <w:rsid w:val="00445947"/>
    <w:rsid w:val="004474ED"/>
    <w:rsid w:val="004813B3"/>
    <w:rsid w:val="00496591"/>
    <w:rsid w:val="004C63E4"/>
    <w:rsid w:val="004D3011"/>
    <w:rsid w:val="004D3CB0"/>
    <w:rsid w:val="00517A41"/>
    <w:rsid w:val="005262AC"/>
    <w:rsid w:val="00572153"/>
    <w:rsid w:val="005E39D5"/>
    <w:rsid w:val="005F3E74"/>
    <w:rsid w:val="00600670"/>
    <w:rsid w:val="0062123A"/>
    <w:rsid w:val="00622CFF"/>
    <w:rsid w:val="00630FB7"/>
    <w:rsid w:val="00646E75"/>
    <w:rsid w:val="0067475D"/>
    <w:rsid w:val="006771D0"/>
    <w:rsid w:val="006F6AF4"/>
    <w:rsid w:val="00703697"/>
    <w:rsid w:val="00715FCB"/>
    <w:rsid w:val="00743101"/>
    <w:rsid w:val="007775E1"/>
    <w:rsid w:val="007867A0"/>
    <w:rsid w:val="007927F5"/>
    <w:rsid w:val="00792EAB"/>
    <w:rsid w:val="007C6931"/>
    <w:rsid w:val="007E1533"/>
    <w:rsid w:val="007E67E9"/>
    <w:rsid w:val="00802CA0"/>
    <w:rsid w:val="00870508"/>
    <w:rsid w:val="008C7779"/>
    <w:rsid w:val="008D1E24"/>
    <w:rsid w:val="008D2974"/>
    <w:rsid w:val="008D2D63"/>
    <w:rsid w:val="008F2702"/>
    <w:rsid w:val="008F3B10"/>
    <w:rsid w:val="00910030"/>
    <w:rsid w:val="009260CD"/>
    <w:rsid w:val="00952C25"/>
    <w:rsid w:val="00994CBA"/>
    <w:rsid w:val="00A2118D"/>
    <w:rsid w:val="00A550BC"/>
    <w:rsid w:val="00AD472A"/>
    <w:rsid w:val="00AD76E2"/>
    <w:rsid w:val="00B10949"/>
    <w:rsid w:val="00B20152"/>
    <w:rsid w:val="00B359E4"/>
    <w:rsid w:val="00B57D98"/>
    <w:rsid w:val="00B70850"/>
    <w:rsid w:val="00C066B6"/>
    <w:rsid w:val="00C37BA1"/>
    <w:rsid w:val="00C401EE"/>
    <w:rsid w:val="00C4674C"/>
    <w:rsid w:val="00C506CF"/>
    <w:rsid w:val="00C72BED"/>
    <w:rsid w:val="00C9578B"/>
    <w:rsid w:val="00CB0055"/>
    <w:rsid w:val="00CC0C6D"/>
    <w:rsid w:val="00CE2CD9"/>
    <w:rsid w:val="00D04BFE"/>
    <w:rsid w:val="00D06E13"/>
    <w:rsid w:val="00D2522B"/>
    <w:rsid w:val="00D35191"/>
    <w:rsid w:val="00D422DE"/>
    <w:rsid w:val="00D5459D"/>
    <w:rsid w:val="00D6035F"/>
    <w:rsid w:val="00D72534"/>
    <w:rsid w:val="00D92122"/>
    <w:rsid w:val="00D94CB5"/>
    <w:rsid w:val="00DA1F4D"/>
    <w:rsid w:val="00DB7B7E"/>
    <w:rsid w:val="00DD172A"/>
    <w:rsid w:val="00DE0956"/>
    <w:rsid w:val="00E004D3"/>
    <w:rsid w:val="00E06E4D"/>
    <w:rsid w:val="00E20466"/>
    <w:rsid w:val="00E25A26"/>
    <w:rsid w:val="00E4381A"/>
    <w:rsid w:val="00E55D74"/>
    <w:rsid w:val="00E85AAF"/>
    <w:rsid w:val="00EF6A8B"/>
    <w:rsid w:val="00F17D8E"/>
    <w:rsid w:val="00F252DB"/>
    <w:rsid w:val="00F3525B"/>
    <w:rsid w:val="00F60274"/>
    <w:rsid w:val="00F72455"/>
    <w:rsid w:val="00F77FB9"/>
    <w:rsid w:val="00F8321F"/>
    <w:rsid w:val="00FA16A7"/>
    <w:rsid w:val="00FB068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9EF1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E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noureddinesellami@outlook.f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sv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sv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lami%20Noureddine\AppData\Local\Microsoft\Office\16.0\DTS\fr-FR%7b83522F3F-BE7D-402C-A820-C5681F3EBC55%7d\%7bE91A15A9-16D1-4FBA-94A5-BAD42B093B8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C608469AD1423F949C85423B009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525E5-D1D1-4290-BD42-9F961A51BAE7}"/>
      </w:docPartPr>
      <w:docPartBody>
        <w:p w:rsidR="0095648A" w:rsidRDefault="00360814" w:rsidP="00360814">
          <w:pPr>
            <w:pStyle w:val="93C608469AD1423F949C85423B009277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1700CF8BFFBB48C0905A065482AA63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ECD977-9242-462A-BC70-47786028CC3E}"/>
      </w:docPartPr>
      <w:docPartBody>
        <w:p w:rsidR="0095648A" w:rsidRDefault="00360814" w:rsidP="00360814">
          <w:pPr>
            <w:pStyle w:val="1700CF8BFFBB48C0905A065482AA6394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6AB5F544CFA145E7934062767D6D27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75958-8EB9-4CF7-B531-F92B8CFC22B0}"/>
      </w:docPartPr>
      <w:docPartBody>
        <w:p w:rsidR="0095648A" w:rsidRDefault="00360814" w:rsidP="00360814">
          <w:pPr>
            <w:pStyle w:val="6AB5F544CFA145E7934062767D6D27EA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84E49E9CE3BB4621892F32D67978AA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7EC29-0CE5-4FF7-8571-CE0E4C201FA9}"/>
      </w:docPartPr>
      <w:docPartBody>
        <w:p w:rsidR="0095648A" w:rsidRDefault="00360814" w:rsidP="00360814">
          <w:pPr>
            <w:pStyle w:val="84E49E9CE3BB4621892F32D67978AA16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8FEE2332DE14406E9772DBBFB834E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A19F9-863E-4ED0-96B3-7CC57E219A63}"/>
      </w:docPartPr>
      <w:docPartBody>
        <w:p w:rsidR="0095648A" w:rsidRDefault="00360814" w:rsidP="00360814">
          <w:pPr>
            <w:pStyle w:val="8FEE2332DE14406E9772DBBFB834EA05"/>
          </w:pPr>
          <w:r w:rsidRPr="008F270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BE"/>
    <w:rsid w:val="00076569"/>
    <w:rsid w:val="000C4A48"/>
    <w:rsid w:val="002D27BE"/>
    <w:rsid w:val="00360814"/>
    <w:rsid w:val="004F5AA3"/>
    <w:rsid w:val="00543546"/>
    <w:rsid w:val="00613557"/>
    <w:rsid w:val="006B49AB"/>
    <w:rsid w:val="0095648A"/>
    <w:rsid w:val="00C62414"/>
    <w:rsid w:val="00C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36081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3C608469AD1423F949C85423B009277">
    <w:name w:val="93C608469AD1423F949C85423B009277"/>
    <w:rsid w:val="00360814"/>
  </w:style>
  <w:style w:type="paragraph" w:customStyle="1" w:styleId="1700CF8BFFBB48C0905A065482AA6394">
    <w:name w:val="1700CF8BFFBB48C0905A065482AA6394"/>
    <w:rsid w:val="00360814"/>
  </w:style>
  <w:style w:type="paragraph" w:customStyle="1" w:styleId="6AB5F544CFA145E7934062767D6D27EA">
    <w:name w:val="6AB5F544CFA145E7934062767D6D27EA"/>
    <w:rsid w:val="00360814"/>
  </w:style>
  <w:style w:type="paragraph" w:customStyle="1" w:styleId="84E49E9CE3BB4621892F32D67978AA16">
    <w:name w:val="84E49E9CE3BB4621892F32D67978AA16"/>
    <w:rsid w:val="00360814"/>
  </w:style>
  <w:style w:type="paragraph" w:customStyle="1" w:styleId="8FEE2332DE14406E9772DBBFB834EA05">
    <w:name w:val="8FEE2332DE14406E9772DBBFB834EA05"/>
    <w:rsid w:val="00360814"/>
  </w:style>
  <w:style w:type="character" w:customStyle="1" w:styleId="Titre2Car">
    <w:name w:val="Titre 2 Car"/>
    <w:basedOn w:val="Policepardfaut"/>
    <w:link w:val="Titre2"/>
    <w:uiPriority w:val="9"/>
    <w:rsid w:val="00360814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{E91A15A9-16D1-4FBA-94A5-BAD42B093B89}tf00546271_win32.dotx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2021-07-12T09:16:00Z</dcterms:created>
  <dcterms:modified xsi:type="dcterms:W3CDTF">2021-12-03T09:00:00Z</dcterms:modified>
</cp:coreProperties>
</file>