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856"/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70"/>
        <w:gridCol w:w="250"/>
        <w:gridCol w:w="6737"/>
      </w:tblGrid>
      <w:tr w:rsidR="00703697" w:rsidRPr="002B4A53" w14:paraId="1091406E" w14:textId="77777777" w:rsidTr="001A0FA2">
        <w:trPr>
          <w:trHeight w:val="4537"/>
        </w:trPr>
        <w:tc>
          <w:tcPr>
            <w:tcW w:w="4070" w:type="dxa"/>
            <w:shd w:val="clear" w:color="auto" w:fill="D0AE72" w:themeFill="background2" w:themeFillShade="BF"/>
            <w:vAlign w:val="bottom"/>
          </w:tcPr>
          <w:p w14:paraId="04EF1A21" w14:textId="77777777" w:rsidR="00703697" w:rsidRPr="007E1533" w:rsidRDefault="00703697" w:rsidP="001A0FA2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7E1533">
              <w:rPr>
                <w:noProof/>
                <w:color w:val="000000" w:themeColor="text1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78451A6" wp14:editId="5F35731E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-1341120</wp:posOffset>
                      </wp:positionV>
                      <wp:extent cx="1743075" cy="2143125"/>
                      <wp:effectExtent l="0" t="0" r="28575" b="28575"/>
                      <wp:wrapNone/>
                      <wp:docPr id="2" name="Ovale 2" descr="photo de Noureddine Sellami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21431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175752" w14:textId="3242AD6D" w:rsidR="00703697" w:rsidRDefault="00703697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4303EA77" w14:textId="0846B618" w:rsidR="00D92122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  <w:p w14:paraId="1BC4688C" w14:textId="77777777" w:rsidR="00D92122" w:rsidRPr="00870508" w:rsidRDefault="00D92122" w:rsidP="00F17D8E">
                                  <w:pPr>
                                    <w:jc w:val="center"/>
                                    <w:rPr>
                                      <w:b/>
                                      <w:color w:val="F1CBB5" w:themeColor="accent2" w:themeTint="66"/>
                                      <w14:textOutline w14:w="11112" w14:cap="flat" w14:cmpd="sng" w14:algn="ctr">
                                        <w14:solidFill>
                                          <w14:schemeClr w14:val="accent2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8451A6" id="Ovale 2" o:spid="_x0000_s1026" alt="photo de Noureddine Sellami" style="position:absolute;left:0;text-align:left;margin-left:20.5pt;margin-top:-105.6pt;width:137.25pt;height:16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FNlbGxhbWkgTm91cmVkZGluZQAAAAWQAwACAAAA&#10;FAAAEKyQBAACAAAAFAAAEMCSkQACAAAAAzg2AACSkgACAAAAAzg2AADqHAAHAAAIDAAACKA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8P3hwYWNrZXQgZW5kPSd3Jz8+/9sAQwAHBQUGBQQHBgUGCAcHCAoR&#10;CwoJCQoVDxAMERgVGhkYFRgXGx4nIRsdJR0XGCIuIiUoKSssKxogLzMvKjInKisq/9sAQwEHCAgK&#10;CQoUCwsUKhwYHCoqKioqKioqKioqKioqKioqKioqKioqKioqKioqKioqKioqKioqKioqKioqKioq&#10;Kioq/8AAEQgBlAE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" strokecolor="#dd8047 [3205]" strokeweight="1pt">
                      <v:fill r:id="rId10" o:title="photo de Noureddine Sellami" recolor="t" rotate="t" type="frame"/>
                      <v:stroke joinstyle="miter"/>
                      <v:textbox>
                        <w:txbxContent>
                          <w:p w14:paraId="6A175752" w14:textId="3242AD6D" w:rsidR="00703697" w:rsidRDefault="00703697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03EA77" w14:textId="0846B618" w:rsidR="00D92122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BC4688C" w14:textId="77777777" w:rsidR="00D92122" w:rsidRPr="00870508" w:rsidRDefault="00D92122" w:rsidP="00F17D8E">
                            <w:pPr>
                              <w:jc w:val="center"/>
                              <w:rPr>
                                <w:b/>
                                <w:color w:val="F1CBB5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0" w:type="dxa"/>
          </w:tcPr>
          <w:p w14:paraId="63CA1A3C" w14:textId="77777777" w:rsidR="00703697" w:rsidRPr="002B4A53" w:rsidRDefault="00703697" w:rsidP="001A0FA2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 w:val="restart"/>
            <w:vAlign w:val="bottom"/>
          </w:tcPr>
          <w:p w14:paraId="0638B4CC" w14:textId="77777777" w:rsidR="00703697" w:rsidRDefault="00703697" w:rsidP="001A0FA2">
            <w:pPr>
              <w:pStyle w:val="Titre"/>
              <w:rPr>
                <w:sz w:val="32"/>
                <w:szCs w:val="32"/>
              </w:rPr>
            </w:pPr>
          </w:p>
          <w:p w14:paraId="760888F1" w14:textId="15F42BA4" w:rsidR="00213B9C" w:rsidRDefault="001A0FA2" w:rsidP="00213B9C">
            <w:pPr>
              <w:pStyle w:val="Titre"/>
              <w:jc w:val="center"/>
              <w:rPr>
                <w:b/>
                <w:bCs/>
                <w:caps w:val="0"/>
                <w:sz w:val="36"/>
                <w:szCs w:val="36"/>
              </w:rPr>
            </w:pPr>
            <w:r w:rsidRPr="00213B9C">
              <w:rPr>
                <w:b/>
                <w:bCs/>
                <w:caps w:val="0"/>
                <w:sz w:val="36"/>
                <w:szCs w:val="36"/>
              </w:rPr>
              <w:t>Analyste programmeur</w:t>
            </w:r>
          </w:p>
          <w:p w14:paraId="533B0081" w14:textId="77777777" w:rsidR="00213B9C" w:rsidRPr="00213B9C" w:rsidRDefault="00213B9C" w:rsidP="00213B9C"/>
          <w:p w14:paraId="340BB5A9" w14:textId="4044D715" w:rsidR="00213B9C" w:rsidRDefault="00213B9C" w:rsidP="00213B9C"/>
          <w:p w14:paraId="2BFC0D6F" w14:textId="7F9C15C4" w:rsidR="00213B9C" w:rsidRDefault="00213B9C" w:rsidP="00213B9C"/>
          <w:p w14:paraId="21FBF41F" w14:textId="77777777" w:rsidR="00213B9C" w:rsidRPr="00213B9C" w:rsidRDefault="00213B9C" w:rsidP="00213B9C"/>
          <w:p w14:paraId="4FF1346A" w14:textId="224AB4B4" w:rsidR="00703697" w:rsidRDefault="00703697" w:rsidP="001A0FA2"/>
          <w:p w14:paraId="714F3420" w14:textId="3C346B88" w:rsidR="001A0FA2" w:rsidRPr="002B4A53" w:rsidRDefault="001A0FA2" w:rsidP="001A0FA2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Compétence</w:t>
            </w:r>
            <w:r w:rsidR="004C79C6">
              <w:rPr>
                <w:color w:val="000000" w:themeColor="text1"/>
              </w:rPr>
              <w:t>s</w:t>
            </w:r>
          </w:p>
          <w:p w14:paraId="266EC072" w14:textId="1B20B2FA" w:rsidR="00387E43" w:rsidRDefault="00387E43" w:rsidP="00213B9C">
            <w:pPr>
              <w:spacing w:line="360" w:lineRule="auto"/>
            </w:pPr>
            <w:r>
              <w:t>Concevoir et développer les programmes et applications informatiques</w:t>
            </w:r>
          </w:p>
          <w:p w14:paraId="168C6545" w14:textId="7B962D67" w:rsidR="001D21CF" w:rsidRDefault="001D21CF" w:rsidP="00213B9C">
            <w:pPr>
              <w:spacing w:line="360" w:lineRule="auto"/>
            </w:pPr>
            <w:r>
              <w:t>Analyser des problèmes techniques</w:t>
            </w:r>
          </w:p>
          <w:p w14:paraId="07E34555" w14:textId="77777777" w:rsidR="001D21CF" w:rsidRDefault="001D21CF" w:rsidP="00213B9C">
            <w:pPr>
              <w:spacing w:line="360" w:lineRule="auto"/>
            </w:pPr>
            <w:r>
              <w:t>Déterminer des mesures correctives</w:t>
            </w:r>
          </w:p>
          <w:p w14:paraId="79077899" w14:textId="1E6F72F2" w:rsidR="001D21CF" w:rsidRDefault="000F6AD4" w:rsidP="00213B9C">
            <w:pPr>
              <w:spacing w:line="360" w:lineRule="auto"/>
            </w:pPr>
            <w:r>
              <w:t xml:space="preserve">Consommer et concevoir </w:t>
            </w:r>
            <w:r w:rsidR="00A830F4">
              <w:t xml:space="preserve">des </w:t>
            </w:r>
            <w:r w:rsidR="00E825BE">
              <w:t>W</w:t>
            </w:r>
            <w:r w:rsidR="00A830F4">
              <w:t>ebservices</w:t>
            </w:r>
            <w:r w:rsidR="001D21CF">
              <w:t> : SOAP et REST</w:t>
            </w:r>
          </w:p>
          <w:p w14:paraId="0F8E3778" w14:textId="4C95D024" w:rsidR="00A40791" w:rsidRDefault="00A40791" w:rsidP="00213B9C">
            <w:pPr>
              <w:spacing w:line="360" w:lineRule="auto"/>
            </w:pPr>
            <w:r>
              <w:t>Protocole de communication TCP, UDP</w:t>
            </w:r>
          </w:p>
          <w:p w14:paraId="14F6DEA7" w14:textId="7BBAAA56" w:rsidR="00DC49FC" w:rsidRDefault="009720BE" w:rsidP="00213B9C">
            <w:pPr>
              <w:spacing w:line="360" w:lineRule="auto"/>
            </w:pPr>
            <w:r>
              <w:t>Langage</w:t>
            </w:r>
            <w:r w:rsidR="004C79C6">
              <w:t>s</w:t>
            </w:r>
            <w:r>
              <w:t xml:space="preserve"> informatique</w:t>
            </w:r>
            <w:r w:rsidR="004C79C6">
              <w:t>s</w:t>
            </w:r>
            <w:r w:rsidR="00964263">
              <w:t> :</w:t>
            </w:r>
          </w:p>
          <w:p w14:paraId="5F27AB13" w14:textId="0EAFE00E" w:rsidR="00E837EE" w:rsidRDefault="00E837EE" w:rsidP="00E837EE">
            <w:r w:rsidRPr="008F2702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72576" behindDoc="0" locked="0" layoutInCell="1" allowOverlap="1" wp14:anchorId="58E8B41D" wp14:editId="2DB888C2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50800</wp:posOffset>
                  </wp:positionV>
                  <wp:extent cx="3419475" cy="885825"/>
                  <wp:effectExtent l="0" t="0" r="0" b="0"/>
                  <wp:wrapNone/>
                  <wp:docPr id="12" name="Graphique 12" descr="graphique Compétenc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C0A8C0" w14:textId="71FBF90B" w:rsidR="00E837EE" w:rsidRDefault="00E837EE" w:rsidP="00E837EE"/>
          <w:p w14:paraId="0E1F7DEB" w14:textId="204E563E" w:rsidR="00E837EE" w:rsidRDefault="00E837EE" w:rsidP="00E837EE"/>
          <w:p w14:paraId="331C88F1" w14:textId="77777777" w:rsidR="00E837EE" w:rsidRDefault="00E837EE" w:rsidP="00E837EE"/>
          <w:p w14:paraId="69B89D02" w14:textId="77777777" w:rsidR="00E837EE" w:rsidRDefault="00E837EE" w:rsidP="00E837EE"/>
          <w:p w14:paraId="58B3826F" w14:textId="77777777" w:rsidR="00E837EE" w:rsidRDefault="00E837EE" w:rsidP="00E837EE"/>
          <w:p w14:paraId="015E00F0" w14:textId="77777777" w:rsidR="00E837EE" w:rsidRDefault="00E837EE" w:rsidP="00E837EE"/>
          <w:p w14:paraId="3028730D" w14:textId="77777777" w:rsidR="00E837EE" w:rsidRDefault="00E837EE" w:rsidP="00E837EE"/>
          <w:p w14:paraId="17BE875A" w14:textId="1AD27B8D" w:rsidR="00E837EE" w:rsidRDefault="00E837EE" w:rsidP="007958BC">
            <w:pPr>
              <w:spacing w:line="276" w:lineRule="auto"/>
            </w:pPr>
            <w:r>
              <w:t>Autonome, logique et réactif, je m’adapte rapidement à de nouveaux environnements</w:t>
            </w:r>
          </w:p>
          <w:p w14:paraId="4D951A07" w14:textId="1CC6E73B" w:rsidR="00703697" w:rsidRPr="002B4A53" w:rsidRDefault="001A0FA2" w:rsidP="001A0FA2">
            <w:pPr>
              <w:pStyle w:val="Titre2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Experience</w:t>
            </w:r>
            <w:r w:rsidR="004C79C6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professionnel</w:t>
            </w:r>
            <w:r w:rsidR="004C79C6">
              <w:rPr>
                <w:color w:val="000000" w:themeColor="text1"/>
              </w:rPr>
              <w:t>s</w:t>
            </w:r>
          </w:p>
          <w:p w14:paraId="48B84A07" w14:textId="31A342E5" w:rsidR="00703697" w:rsidRPr="00703697" w:rsidRDefault="001A3539" w:rsidP="00645153">
            <w:pPr>
              <w:pStyle w:val="Titre4"/>
              <w:rPr>
                <w:u w:val="single"/>
              </w:rPr>
            </w:pPr>
            <w:r w:rsidRPr="001A3539">
              <w:rPr>
                <w:color w:val="000000" w:themeColor="text1"/>
              </w:rPr>
              <w:t>Professeur de mathématiques</w:t>
            </w:r>
            <w:r w:rsidR="00BE2DEA">
              <w:rPr>
                <w:color w:val="000000" w:themeColor="text1"/>
              </w:rPr>
              <w:t xml:space="preserve"> </w:t>
            </w:r>
            <w:r w:rsidR="00645153">
              <w:rPr>
                <w:color w:val="000000" w:themeColor="text1"/>
              </w:rPr>
              <w:t xml:space="preserve"> </w:t>
            </w:r>
            <w:proofErr w:type="gramStart"/>
            <w:r w:rsidR="00703697" w:rsidRPr="00314075">
              <w:rPr>
                <w:b w:val="0"/>
                <w:bCs/>
              </w:rPr>
              <w:t>Septembre</w:t>
            </w:r>
            <w:proofErr w:type="gramEnd"/>
            <w:r w:rsidR="00703697" w:rsidRPr="00314075">
              <w:rPr>
                <w:b w:val="0"/>
                <w:bCs/>
              </w:rPr>
              <w:t xml:space="preserve"> 1999</w:t>
            </w:r>
            <w:r w:rsidR="00E85AAF" w:rsidRPr="00314075">
              <w:rPr>
                <w:b w:val="0"/>
                <w:bCs/>
              </w:rPr>
              <w:t xml:space="preserve"> </w:t>
            </w:r>
            <w:r w:rsidR="00645153" w:rsidRPr="00314075">
              <w:rPr>
                <w:b w:val="0"/>
                <w:bCs/>
              </w:rPr>
              <w:t xml:space="preserve"> </w:t>
            </w:r>
            <w:r w:rsidR="00314075">
              <w:rPr>
                <w:b w:val="0"/>
                <w:bCs/>
              </w:rPr>
              <w:t xml:space="preserve">- </w:t>
            </w:r>
            <w:r w:rsidR="00703697" w:rsidRPr="00314075">
              <w:rPr>
                <w:b w:val="0"/>
                <w:bCs/>
              </w:rPr>
              <w:t>Mars 2021</w:t>
            </w:r>
          </w:p>
          <w:p w14:paraId="01C52EF3" w14:textId="77777777" w:rsidR="001A3539" w:rsidRPr="00703697" w:rsidRDefault="001A3539" w:rsidP="001A0FA2"/>
          <w:p w14:paraId="64CE8AEB" w14:textId="34996D4E" w:rsidR="00703697" w:rsidRPr="00AD472A" w:rsidRDefault="001A3539" w:rsidP="007958BC">
            <w:pPr>
              <w:pStyle w:val="Titre4"/>
              <w:spacing w:line="360" w:lineRule="auto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</w:rPr>
              <w:t>T</w:t>
            </w:r>
            <w:r w:rsidR="00703697" w:rsidRPr="002B4A53">
              <w:rPr>
                <w:color w:val="000000" w:themeColor="text1"/>
              </w:rPr>
              <w:t>echnicien d’étude</w:t>
            </w:r>
            <w:r w:rsidR="00E825BE">
              <w:rPr>
                <w:color w:val="000000" w:themeColor="text1"/>
              </w:rPr>
              <w:t>s</w:t>
            </w:r>
            <w:r w:rsidR="00A40791">
              <w:rPr>
                <w:color w:val="000000" w:themeColor="text1"/>
              </w:rPr>
              <w:t xml:space="preserve"> </w:t>
            </w:r>
            <w:r w:rsidR="00A40791" w:rsidRPr="002B4A53">
              <w:rPr>
                <w:color w:val="000000" w:themeColor="text1"/>
              </w:rPr>
              <w:t xml:space="preserve"> </w:t>
            </w:r>
            <w:r w:rsidR="00A40791" w:rsidRPr="00A40791">
              <w:rPr>
                <w:b w:val="0"/>
                <w:bCs/>
                <w:color w:val="000000" w:themeColor="text1"/>
              </w:rPr>
              <w:t>SVMS (filiale de SIGNATURE)</w:t>
            </w:r>
            <w:r w:rsidR="00645153">
              <w:rPr>
                <w:b w:val="0"/>
                <w:bCs/>
                <w:color w:val="000000" w:themeColor="text1"/>
              </w:rPr>
              <w:t xml:space="preserve"> </w:t>
            </w:r>
            <w:r w:rsidR="006F6AF4" w:rsidRPr="00314075">
              <w:rPr>
                <w:b w:val="0"/>
                <w:bCs/>
                <w:color w:val="000000" w:themeColor="text1"/>
                <w:szCs w:val="18"/>
              </w:rPr>
              <w:t>Juin</w:t>
            </w:r>
            <w:r w:rsidR="00703697" w:rsidRPr="00314075">
              <w:rPr>
                <w:b w:val="0"/>
                <w:bCs/>
                <w:color w:val="000000" w:themeColor="text1"/>
                <w:szCs w:val="18"/>
              </w:rPr>
              <w:t xml:space="preserve"> 201</w:t>
            </w:r>
            <w:r w:rsidR="006F6AF4" w:rsidRPr="00314075">
              <w:rPr>
                <w:b w:val="0"/>
                <w:bCs/>
                <w:color w:val="000000" w:themeColor="text1"/>
                <w:szCs w:val="18"/>
              </w:rPr>
              <w:t>6</w:t>
            </w:r>
            <w:r w:rsidR="008D1E24" w:rsidRPr="00314075">
              <w:rPr>
                <w:b w:val="0"/>
                <w:bCs/>
                <w:color w:val="000000" w:themeColor="text1"/>
                <w:szCs w:val="18"/>
              </w:rPr>
              <w:t xml:space="preserve"> </w:t>
            </w:r>
            <w:r w:rsidR="00703697" w:rsidRPr="00314075">
              <w:rPr>
                <w:b w:val="0"/>
                <w:bCs/>
                <w:color w:val="000000" w:themeColor="text1"/>
                <w:szCs w:val="18"/>
              </w:rPr>
              <w:t>-</w:t>
            </w:r>
            <w:r w:rsidR="008D1E24" w:rsidRPr="00314075">
              <w:rPr>
                <w:b w:val="0"/>
                <w:bCs/>
                <w:color w:val="000000" w:themeColor="text1"/>
                <w:szCs w:val="18"/>
              </w:rPr>
              <w:t xml:space="preserve"> </w:t>
            </w:r>
            <w:r w:rsidR="00AD472A" w:rsidRPr="00314075">
              <w:rPr>
                <w:b w:val="0"/>
                <w:bCs/>
                <w:color w:val="000000" w:themeColor="text1"/>
                <w:szCs w:val="18"/>
              </w:rPr>
              <w:t>Aout</w:t>
            </w:r>
            <w:r w:rsidR="00703697" w:rsidRPr="00314075">
              <w:rPr>
                <w:b w:val="0"/>
                <w:bCs/>
                <w:color w:val="000000" w:themeColor="text1"/>
                <w:szCs w:val="18"/>
              </w:rPr>
              <w:t xml:space="preserve"> 2019</w:t>
            </w:r>
            <w:r w:rsidR="00703697" w:rsidRPr="00AD472A">
              <w:rPr>
                <w:color w:val="000000" w:themeColor="text1"/>
                <w:szCs w:val="18"/>
              </w:rPr>
              <w:t> </w:t>
            </w:r>
          </w:p>
          <w:p w14:paraId="367F2BE5" w14:textId="3F15AFF1" w:rsidR="00703697" w:rsidRPr="002B4A53" w:rsidRDefault="00703697" w:rsidP="007958BC">
            <w:pPr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en Delphi et C# d’un logiciel client/serveur permettant de gérer des panneaux de jalonnement dynamique </w:t>
            </w:r>
          </w:p>
          <w:p w14:paraId="47C3B08E" w14:textId="7F93A917" w:rsidR="00703697" w:rsidRDefault="00703697" w:rsidP="007958BC">
            <w:pPr>
              <w:spacing w:before="240"/>
              <w:rPr>
                <w:color w:val="000000" w:themeColor="text1"/>
                <w:szCs w:val="18"/>
              </w:rPr>
            </w:pPr>
            <w:r w:rsidRPr="002B4A53">
              <w:rPr>
                <w:color w:val="000000" w:themeColor="text1"/>
                <w:szCs w:val="18"/>
              </w:rPr>
              <w:t xml:space="preserve">  Développement d’une application web en PHP/MySQL pour piloter des bornes de stationnement</w:t>
            </w:r>
            <w:r w:rsidR="00A550BC">
              <w:rPr>
                <w:color w:val="000000" w:themeColor="text1"/>
                <w:szCs w:val="18"/>
              </w:rPr>
              <w:t>.</w:t>
            </w:r>
          </w:p>
          <w:p w14:paraId="3959128D" w14:textId="5ECACFB0" w:rsidR="00703697" w:rsidRDefault="00703697" w:rsidP="007958BC">
            <w:pPr>
              <w:spacing w:before="240"/>
              <w:rPr>
                <w:color w:val="000000" w:themeColor="text1"/>
                <w:lang w:bidi="fr-FR"/>
              </w:rPr>
            </w:pPr>
            <w:r>
              <w:rPr>
                <w:color w:val="000000" w:themeColor="text1"/>
                <w:szCs w:val="18"/>
              </w:rPr>
              <w:t xml:space="preserve">  </w:t>
            </w:r>
            <w:r w:rsidRPr="00703697">
              <w:rPr>
                <w:color w:val="000000" w:themeColor="text1"/>
                <w:szCs w:val="18"/>
              </w:rPr>
              <w:t>Création d’une application pour Android avec Xamarin permettant d’afficher des messages et des pictogrammes sur un panneau à message variable</w:t>
            </w:r>
            <w:r w:rsidR="00A550BC">
              <w:rPr>
                <w:color w:val="000000" w:themeColor="text1"/>
                <w:szCs w:val="18"/>
              </w:rPr>
              <w:t>.</w:t>
            </w:r>
            <w:r w:rsidRPr="002B4A53">
              <w:rPr>
                <w:color w:val="000000" w:themeColor="text1"/>
                <w:lang w:bidi="fr-FR"/>
              </w:rPr>
              <w:t xml:space="preserve"> </w:t>
            </w:r>
          </w:p>
          <w:p w14:paraId="38C95548" w14:textId="258E885A" w:rsidR="00703697" w:rsidRPr="002B4A53" w:rsidRDefault="00703697" w:rsidP="007958BC">
            <w:pPr>
              <w:spacing w:before="240"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  <w:lang w:bidi="fr-FR"/>
              </w:rPr>
              <w:t xml:space="preserve">  Maintenance du parc informatique </w:t>
            </w:r>
            <w:r w:rsidR="00E85AAF">
              <w:rPr>
                <w:color w:val="000000" w:themeColor="text1"/>
                <w:lang w:bidi="fr-FR"/>
              </w:rPr>
              <w:t xml:space="preserve">local </w:t>
            </w:r>
            <w:r>
              <w:rPr>
                <w:color w:val="000000" w:themeColor="text1"/>
                <w:lang w:bidi="fr-FR"/>
              </w:rPr>
              <w:t>en liaison avec la DSI</w:t>
            </w:r>
            <w:r w:rsidR="00A550BC">
              <w:rPr>
                <w:color w:val="000000" w:themeColor="text1"/>
                <w:lang w:bidi="fr-FR"/>
              </w:rPr>
              <w:t>.</w:t>
            </w:r>
          </w:p>
          <w:p w14:paraId="29297255" w14:textId="77777777" w:rsidR="00703697" w:rsidRPr="002B4A53" w:rsidRDefault="00703697" w:rsidP="001A0FA2">
            <w:pPr>
              <w:rPr>
                <w:color w:val="000000" w:themeColor="text1"/>
              </w:rPr>
            </w:pPr>
          </w:p>
          <w:p w14:paraId="34D76DC6" w14:textId="7D03166F" w:rsidR="00703697" w:rsidRDefault="00703697" w:rsidP="00645153">
            <w:pPr>
              <w:pStyle w:val="Titre4"/>
              <w:rPr>
                <w:color w:val="000000" w:themeColor="text1"/>
                <w:u w:val="single"/>
              </w:rPr>
            </w:pPr>
            <w:r w:rsidRPr="002B4A53">
              <w:rPr>
                <w:color w:val="000000" w:themeColor="text1"/>
              </w:rPr>
              <w:t>Ingénieur d’étude</w:t>
            </w:r>
            <w:r w:rsidR="00E825BE">
              <w:rPr>
                <w:color w:val="000000" w:themeColor="text1"/>
              </w:rPr>
              <w:t>s</w:t>
            </w:r>
            <w:r w:rsidR="002A0C93">
              <w:rPr>
                <w:b w:val="0"/>
                <w:bCs/>
                <w:color w:val="000000" w:themeColor="text1"/>
              </w:rPr>
              <w:t xml:space="preserve"> IGM</w:t>
            </w:r>
            <w:r w:rsidR="00645153">
              <w:rPr>
                <w:b w:val="0"/>
                <w:bCs/>
                <w:color w:val="000000" w:themeColor="text1"/>
              </w:rPr>
              <w:t xml:space="preserve">  </w:t>
            </w:r>
            <w:r w:rsidRPr="00314075">
              <w:rPr>
                <w:b w:val="0"/>
                <w:bCs/>
                <w:color w:val="000000" w:themeColor="text1"/>
              </w:rPr>
              <w:t>Décembre 2015</w:t>
            </w:r>
            <w:r w:rsidR="008D1E24" w:rsidRPr="00314075">
              <w:rPr>
                <w:b w:val="0"/>
                <w:bCs/>
                <w:color w:val="000000" w:themeColor="text1"/>
              </w:rPr>
              <w:t xml:space="preserve"> </w:t>
            </w:r>
            <w:r w:rsidRPr="00314075">
              <w:rPr>
                <w:b w:val="0"/>
                <w:bCs/>
                <w:color w:val="000000" w:themeColor="text1"/>
              </w:rPr>
              <w:t>-</w:t>
            </w:r>
            <w:r w:rsidR="008D1E24" w:rsidRPr="00314075">
              <w:rPr>
                <w:b w:val="0"/>
                <w:bCs/>
                <w:color w:val="000000" w:themeColor="text1"/>
              </w:rPr>
              <w:t xml:space="preserve"> </w:t>
            </w:r>
            <w:r w:rsidRPr="00314075">
              <w:rPr>
                <w:b w:val="0"/>
                <w:bCs/>
                <w:color w:val="000000" w:themeColor="text1"/>
              </w:rPr>
              <w:t>Mars 2016</w:t>
            </w:r>
          </w:p>
          <w:p w14:paraId="1CA00F06" w14:textId="77777777" w:rsidR="00F3525B" w:rsidRPr="00703697" w:rsidRDefault="00F3525B" w:rsidP="001A0FA2">
            <w:pPr>
              <w:rPr>
                <w:color w:val="000000" w:themeColor="text1"/>
                <w:u w:val="single"/>
              </w:rPr>
            </w:pPr>
          </w:p>
          <w:p w14:paraId="479B0239" w14:textId="6CFE1342" w:rsidR="00703697" w:rsidRPr="002B4A53" w:rsidRDefault="00F3525B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703697" w:rsidRPr="002B4A53">
              <w:rPr>
                <w:color w:val="000000" w:themeColor="text1"/>
              </w:rPr>
              <w:t>Conversion d’une application de gestion de photos  du C# vers Delphi</w:t>
            </w:r>
            <w:r w:rsidR="00A550BC">
              <w:rPr>
                <w:color w:val="000000" w:themeColor="text1"/>
              </w:rPr>
              <w:t>.</w:t>
            </w:r>
          </w:p>
          <w:p w14:paraId="20B10E83" w14:textId="77777777" w:rsidR="00703697" w:rsidRPr="002B4A53" w:rsidRDefault="00703697" w:rsidP="001A0FA2">
            <w:pPr>
              <w:rPr>
                <w:color w:val="000000" w:themeColor="text1"/>
              </w:rPr>
            </w:pPr>
          </w:p>
          <w:p w14:paraId="1C0A6032" w14:textId="5A2A20B4" w:rsidR="00703697" w:rsidRDefault="00703697" w:rsidP="00314075">
            <w:pPr>
              <w:pStyle w:val="Titre4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Développeur informatique</w:t>
            </w:r>
            <w:r w:rsidR="002A0C93">
              <w:rPr>
                <w:b w:val="0"/>
                <w:bCs/>
                <w:color w:val="000000" w:themeColor="text1"/>
              </w:rPr>
              <w:t xml:space="preserve"> ACD</w:t>
            </w:r>
            <w:r w:rsidR="00E825BE">
              <w:rPr>
                <w:b w:val="0"/>
                <w:bCs/>
                <w:color w:val="000000" w:themeColor="text1"/>
              </w:rPr>
              <w:t xml:space="preserve"> Groupe</w:t>
            </w:r>
            <w:r w:rsidR="00314075">
              <w:rPr>
                <w:b w:val="0"/>
                <w:bCs/>
                <w:color w:val="000000" w:themeColor="text1"/>
              </w:rPr>
              <w:t xml:space="preserve">   </w:t>
            </w:r>
            <w:proofErr w:type="gramStart"/>
            <w:r w:rsidRPr="00314075">
              <w:rPr>
                <w:b w:val="0"/>
                <w:bCs/>
                <w:color w:val="000000" w:themeColor="text1"/>
              </w:rPr>
              <w:t>Janvier</w:t>
            </w:r>
            <w:proofErr w:type="gramEnd"/>
            <w:r w:rsidRPr="00314075">
              <w:rPr>
                <w:b w:val="0"/>
                <w:bCs/>
                <w:color w:val="000000" w:themeColor="text1"/>
              </w:rPr>
              <w:t xml:space="preserve"> 2011 – Aout 2015</w:t>
            </w:r>
          </w:p>
          <w:p w14:paraId="5052B477" w14:textId="77777777" w:rsidR="00F3525B" w:rsidRPr="00F3525B" w:rsidRDefault="00F3525B" w:rsidP="001A0FA2"/>
          <w:p w14:paraId="745910B0" w14:textId="723E45F6" w:rsidR="00F252DB" w:rsidRPr="00B10949" w:rsidRDefault="00F3525B" w:rsidP="007958BC">
            <w:pPr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Développement/maintenance d’un logiciel de comptabilité en Delphi/Access.</w:t>
            </w:r>
          </w:p>
          <w:p w14:paraId="38DFF980" w14:textId="0A2DE56D" w:rsidR="00F252DB" w:rsidRPr="00B10949" w:rsidRDefault="00F3525B" w:rsidP="007958BC">
            <w:pPr>
              <w:spacing w:before="240" w:line="360" w:lineRule="auto"/>
              <w:rPr>
                <w:szCs w:val="18"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Développement d’un gestionnaire de source interne.</w:t>
            </w:r>
          </w:p>
          <w:p w14:paraId="4E7785AD" w14:textId="10A3B8AB" w:rsidR="005538DF" w:rsidRDefault="00F3525B" w:rsidP="00C01EE3">
            <w:pPr>
              <w:spacing w:line="360" w:lineRule="auto"/>
              <w:rPr>
                <w:b/>
                <w:bCs/>
              </w:rPr>
            </w:pPr>
            <w:r>
              <w:rPr>
                <w:szCs w:val="18"/>
              </w:rPr>
              <w:t xml:space="preserve">  </w:t>
            </w:r>
            <w:r w:rsidR="00F252DB" w:rsidRPr="00B10949">
              <w:rPr>
                <w:szCs w:val="18"/>
              </w:rPr>
              <w:t>Assistance clientèle</w:t>
            </w:r>
            <w:r w:rsidR="00A550BC">
              <w:rPr>
                <w:szCs w:val="18"/>
              </w:rPr>
              <w:t>.</w:t>
            </w:r>
          </w:p>
          <w:p w14:paraId="4C9B58C4" w14:textId="77777777" w:rsidR="00213B9C" w:rsidRDefault="00213B9C" w:rsidP="005538DF">
            <w:pPr>
              <w:rPr>
                <w:b/>
                <w:bCs/>
              </w:rPr>
            </w:pPr>
          </w:p>
          <w:p w14:paraId="3C49BEFA" w14:textId="77777777" w:rsidR="00213B9C" w:rsidRDefault="00213B9C" w:rsidP="005538DF">
            <w:pPr>
              <w:rPr>
                <w:b/>
                <w:bCs/>
              </w:rPr>
            </w:pPr>
          </w:p>
          <w:p w14:paraId="7F005179" w14:textId="77777777" w:rsidR="00213B9C" w:rsidRDefault="00213B9C" w:rsidP="005538DF">
            <w:pPr>
              <w:rPr>
                <w:b/>
                <w:bCs/>
              </w:rPr>
            </w:pPr>
          </w:p>
          <w:p w14:paraId="78AE504A" w14:textId="77777777" w:rsidR="00213B9C" w:rsidRDefault="00213B9C" w:rsidP="005538DF">
            <w:pPr>
              <w:rPr>
                <w:b/>
                <w:bCs/>
              </w:rPr>
            </w:pPr>
          </w:p>
          <w:p w14:paraId="27CA2244" w14:textId="4A429DD8" w:rsidR="00213B9C" w:rsidRPr="002A0C93" w:rsidRDefault="00213B9C" w:rsidP="005538DF">
            <w:pPr>
              <w:rPr>
                <w:b/>
                <w:bCs/>
              </w:rPr>
            </w:pPr>
          </w:p>
        </w:tc>
      </w:tr>
      <w:tr w:rsidR="00703697" w:rsidRPr="002B4A53" w14:paraId="467ADD80" w14:textId="77777777" w:rsidTr="001A0FA2">
        <w:tc>
          <w:tcPr>
            <w:tcW w:w="4070" w:type="dxa"/>
            <w:shd w:val="clear" w:color="auto" w:fill="D0AE72" w:themeFill="background2" w:themeFillShade="BF"/>
          </w:tcPr>
          <w:p w14:paraId="2EDEDF3E" w14:textId="714CFF69" w:rsidR="00703697" w:rsidRDefault="00213B9C" w:rsidP="001A0FA2">
            <w:pPr>
              <w:pStyle w:val="Titre3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1552" behindDoc="0" locked="0" layoutInCell="1" allowOverlap="1" wp14:anchorId="4CC56C4C" wp14:editId="1950919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417195</wp:posOffset>
                  </wp:positionV>
                  <wp:extent cx="190500" cy="190500"/>
                  <wp:effectExtent l="0" t="0" r="0" b="0"/>
                  <wp:wrapNone/>
                  <wp:docPr id="4" name="Graphique 4" descr="Repère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que 4" descr="Repère avec un remplissage uni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04C8F">
              <w:rPr>
                <w:caps w:val="0"/>
                <w:color w:val="000000" w:themeColor="text1"/>
              </w:rPr>
              <w:t>Noureddine</w:t>
            </w:r>
            <w:r w:rsidR="00A04C8F">
              <w:rPr>
                <w:color w:val="000000" w:themeColor="text1"/>
              </w:rPr>
              <w:t xml:space="preserve"> SEllami</w:t>
            </w:r>
          </w:p>
          <w:p w14:paraId="4874BC2C" w14:textId="75010044" w:rsidR="00213B9C" w:rsidRDefault="00213B9C" w:rsidP="00213B9C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354 route du Fresne </w:t>
            </w:r>
          </w:p>
          <w:p w14:paraId="4163AF10" w14:textId="7F09AEDA" w:rsidR="00213B9C" w:rsidRPr="002B4A53" w:rsidRDefault="00213B9C" w:rsidP="00213B9C">
            <w:pPr>
              <w:rPr>
                <w:rStyle w:val="Lienhypertexte"/>
                <w:color w:val="000000" w:themeColor="text1"/>
                <w:u w:val="none"/>
              </w:rPr>
            </w:pPr>
            <w:r>
              <w:rPr>
                <w:rStyle w:val="Lienhypertexte"/>
                <w:color w:val="000000" w:themeColor="text1"/>
                <w:u w:val="none"/>
              </w:rPr>
              <w:t xml:space="preserve">          37380 Monnaie</w:t>
            </w:r>
          </w:p>
          <w:p w14:paraId="608A279E" w14:textId="77777777" w:rsidR="00A04C8F" w:rsidRPr="00A04C8F" w:rsidRDefault="00A04C8F" w:rsidP="00A04C8F"/>
          <w:p w14:paraId="7406ED7D" w14:textId="530C778E" w:rsidR="00703697" w:rsidRPr="002B4A53" w:rsidRDefault="00703697" w:rsidP="001A0FA2">
            <w:pPr>
              <w:rPr>
                <w:color w:val="000000" w:themeColor="text1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69504" behindDoc="0" locked="0" layoutInCell="1" allowOverlap="1" wp14:anchorId="2AE15123" wp14:editId="20F269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23825" cy="123825"/>
                  <wp:effectExtent l="0" t="0" r="9525" b="9525"/>
                  <wp:wrapNone/>
                  <wp:docPr id="6" name="Graphique 6" descr="Combiné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que 6" descr="Combiné avec un remplissage uni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>0652655949</w:t>
            </w:r>
          </w:p>
          <w:p w14:paraId="48D1CEC5" w14:textId="7AC7F0D5" w:rsidR="00703697" w:rsidRPr="002B4A53" w:rsidRDefault="00703697" w:rsidP="001A0FA2">
            <w:pPr>
              <w:rPr>
                <w:color w:val="000000" w:themeColor="text1"/>
              </w:rPr>
            </w:pPr>
          </w:p>
          <w:p w14:paraId="5311850E" w14:textId="31EF4A12" w:rsidR="00DB7B7E" w:rsidRDefault="00703697" w:rsidP="001A0FA2"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0" locked="0" layoutInCell="1" allowOverlap="1" wp14:anchorId="5A1DD07E" wp14:editId="44D446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142875" cy="142875"/>
                  <wp:effectExtent l="0" t="0" r="9525" b="9525"/>
                  <wp:wrapNone/>
                  <wp:docPr id="7" name="Graphique 7" descr="Adresse de courrier cont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que 7" descr="Adresse de courrier contour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 xml:space="preserve">      </w:t>
            </w:r>
            <w:r w:rsidRPr="002B4A53">
              <w:rPr>
                <w:color w:val="000000" w:themeColor="text1"/>
              </w:rPr>
              <w:t xml:space="preserve"> </w:t>
            </w:r>
            <w:hyperlink r:id="rId18" w:history="1">
              <w:r w:rsidR="00DB7B7E" w:rsidRPr="00FA568E">
                <w:rPr>
                  <w:rStyle w:val="Lienhypertexte"/>
                </w:rPr>
                <w:t>noureddinesellami@outlook.fr</w:t>
              </w:r>
            </w:hyperlink>
          </w:p>
          <w:p w14:paraId="36CE04BE" w14:textId="028AAAA2" w:rsidR="00703697" w:rsidRDefault="00EF300A" w:rsidP="001A0FA2">
            <w:pPr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73600" behindDoc="0" locked="0" layoutInCell="1" allowOverlap="1" wp14:anchorId="48D703D2" wp14:editId="4C0EF81D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128905</wp:posOffset>
                  </wp:positionV>
                  <wp:extent cx="142875" cy="142875"/>
                  <wp:effectExtent l="0" t="0" r="9525" b="9525"/>
                  <wp:wrapNone/>
                  <wp:docPr id="3" name="Graphique 3" descr="Calendrier journalier avec un remplissage 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que 3" descr="Calendrier journalier avec un remplissage uni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03697">
              <w:rPr>
                <w:color w:val="000000" w:themeColor="text1"/>
              </w:rPr>
              <w:t xml:space="preserve"> </w:t>
            </w:r>
          </w:p>
          <w:p w14:paraId="1EB51270" w14:textId="4E146EB7" w:rsidR="00703697" w:rsidRPr="002B4A53" w:rsidRDefault="008D1E24" w:rsidP="001A0FA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="00EF300A"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>22/05/1974</w:t>
            </w:r>
          </w:p>
          <w:p w14:paraId="41909337" w14:textId="16840FCF" w:rsidR="00A04C8F" w:rsidRDefault="00A04C8F" w:rsidP="001A0FA2">
            <w:pPr>
              <w:pStyle w:val="Titre3"/>
              <w:rPr>
                <w:color w:val="000000" w:themeColor="text1"/>
              </w:rPr>
            </w:pPr>
          </w:p>
          <w:p w14:paraId="54A862B1" w14:textId="4503CF4C" w:rsidR="00D2018C" w:rsidRDefault="00D2018C" w:rsidP="00D2018C">
            <w:pPr>
              <w:pStyle w:val="Titre3"/>
              <w:rPr>
                <w:color w:val="000000" w:themeColor="text1"/>
              </w:rPr>
            </w:pPr>
            <w:r>
              <w:rPr>
                <w:caps w:val="0"/>
                <w:color w:val="000000" w:themeColor="text1"/>
              </w:rPr>
              <w:t>Formation</w:t>
            </w:r>
            <w:r w:rsidR="00C01EE3">
              <w:rPr>
                <w:caps w:val="0"/>
                <w:color w:val="000000" w:themeColor="text1"/>
              </w:rPr>
              <w:t>s</w:t>
            </w:r>
          </w:p>
          <w:p w14:paraId="635F28AD" w14:textId="77777777" w:rsidR="00D2018C" w:rsidRPr="00D2018C" w:rsidRDefault="00D2018C" w:rsidP="00D2018C"/>
          <w:p w14:paraId="5E62CB88" w14:textId="77777777" w:rsidR="005538DF" w:rsidRDefault="005538DF" w:rsidP="005538DF">
            <w:pPr>
              <w:rPr>
                <w:b/>
                <w:bCs/>
                <w:u w:val="single"/>
              </w:rPr>
            </w:pPr>
            <w:r w:rsidRPr="000F5BB9">
              <w:rPr>
                <w:b/>
                <w:bCs/>
                <w:u w:val="single"/>
              </w:rPr>
              <w:t>Septembre 2021 – Novembre 2021</w:t>
            </w:r>
          </w:p>
          <w:p w14:paraId="0F27027E" w14:textId="77777777" w:rsidR="005538DF" w:rsidRPr="000F5BB9" w:rsidRDefault="005538DF" w:rsidP="005538DF">
            <w:pPr>
              <w:rPr>
                <w:b/>
                <w:bCs/>
                <w:u w:val="single"/>
              </w:rPr>
            </w:pPr>
          </w:p>
          <w:p w14:paraId="66974655" w14:textId="77777777" w:rsidR="005538DF" w:rsidRPr="00DB7B7E" w:rsidRDefault="005538DF" w:rsidP="005538DF">
            <w:r>
              <w:t xml:space="preserve">  </w:t>
            </w:r>
            <w:r w:rsidRPr="002A0C93">
              <w:rPr>
                <w:b/>
                <w:bCs/>
              </w:rPr>
              <w:t>Formation DEVOPS</w:t>
            </w:r>
            <w:r>
              <w:t xml:space="preserve"> (CEFIM)</w:t>
            </w:r>
          </w:p>
          <w:p w14:paraId="54720B50" w14:textId="77777777" w:rsidR="005538DF" w:rsidRPr="002A0C93" w:rsidRDefault="005538DF" w:rsidP="005538DF">
            <w:pPr>
              <w:pStyle w:val="Titre4"/>
              <w:rPr>
                <w:b w:val="0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2A0C93">
              <w:rPr>
                <w:b w:val="0"/>
                <w:bCs/>
                <w:color w:val="000000" w:themeColor="text1"/>
              </w:rPr>
              <w:t>Python, GIT, Gitlab, Vagant, Terraforme, Docker, Ansible, AWS</w:t>
            </w:r>
          </w:p>
          <w:p w14:paraId="3628CD23" w14:textId="77777777" w:rsidR="005538DF" w:rsidRPr="00F3525B" w:rsidRDefault="005538DF" w:rsidP="005538DF"/>
          <w:p w14:paraId="56527FB8" w14:textId="77777777" w:rsidR="005538DF" w:rsidRDefault="005538DF" w:rsidP="005538DF">
            <w:pPr>
              <w:pStyle w:val="Date"/>
              <w:rPr>
                <w:b/>
                <w:bCs/>
                <w:color w:val="000000" w:themeColor="text1"/>
                <w:u w:val="single"/>
                <w:lang w:bidi="fr-FR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2009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-Septembre 2010</w:t>
            </w:r>
          </w:p>
          <w:p w14:paraId="35FAA50A" w14:textId="77777777" w:rsidR="005538DF" w:rsidRPr="00F3525B" w:rsidRDefault="005538DF" w:rsidP="005538DF">
            <w:pPr>
              <w:rPr>
                <w:lang w:bidi="fr-FR"/>
              </w:rPr>
            </w:pPr>
          </w:p>
          <w:p w14:paraId="6B9A3963" w14:textId="77777777" w:rsidR="005538DF" w:rsidRPr="002B4A53" w:rsidRDefault="005538DF" w:rsidP="005538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2A0C93">
              <w:rPr>
                <w:b/>
                <w:bCs/>
                <w:color w:val="000000" w:themeColor="text1"/>
              </w:rPr>
              <w:t>Master 2 CCI</w:t>
            </w:r>
            <w:r w:rsidRPr="002B4A53">
              <w:rPr>
                <w:color w:val="000000" w:themeColor="text1"/>
              </w:rPr>
              <w:t xml:space="preserve"> (Compétences Complémentaires Informatiques) </w:t>
            </w:r>
            <w:r w:rsidRPr="002B4A53">
              <w:rPr>
                <w:color w:val="000000" w:themeColor="text1"/>
                <w:lang w:bidi="fr-FR"/>
              </w:rPr>
              <w:t xml:space="preserve"> obtenu </w:t>
            </w:r>
            <w:r>
              <w:rPr>
                <w:color w:val="000000" w:themeColor="text1"/>
                <w:lang w:bidi="fr-FR"/>
              </w:rPr>
              <w:t xml:space="preserve">    </w:t>
            </w:r>
            <w:r w:rsidRPr="002B4A53">
              <w:rPr>
                <w:color w:val="000000" w:themeColor="text1"/>
                <w:lang w:bidi="fr-FR"/>
              </w:rPr>
              <w:t>avec la mention bien</w:t>
            </w:r>
          </w:p>
          <w:p w14:paraId="1698731E" w14:textId="77777777" w:rsidR="005538DF" w:rsidRPr="00A550BC" w:rsidRDefault="005538DF" w:rsidP="005538DF"/>
          <w:p w14:paraId="71850BF4" w14:textId="77777777" w:rsidR="005538DF" w:rsidRDefault="005538DF" w:rsidP="005538DF">
            <w:pPr>
              <w:pStyle w:val="Date"/>
              <w:rPr>
                <w:b/>
                <w:bCs/>
                <w:color w:val="000000" w:themeColor="text1"/>
                <w:u w:val="single"/>
                <w:lang w:bidi="fr-FR"/>
              </w:rPr>
            </w:pPr>
            <w:r w:rsidRPr="002B4A53">
              <w:rPr>
                <w:b/>
                <w:bCs/>
                <w:color w:val="000000" w:themeColor="text1"/>
                <w:u w:val="single"/>
              </w:rPr>
              <w:t>Septembre 1996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-</w:t>
            </w:r>
            <w:r>
              <w:rPr>
                <w:b/>
                <w:bCs/>
                <w:color w:val="000000" w:themeColor="text1"/>
                <w:u w:val="single"/>
                <w:lang w:bidi="fr-FR"/>
              </w:rPr>
              <w:t>J</w:t>
            </w:r>
            <w:r w:rsidRPr="002B4A53">
              <w:rPr>
                <w:b/>
                <w:bCs/>
                <w:color w:val="000000" w:themeColor="text1"/>
                <w:u w:val="single"/>
                <w:lang w:bidi="fr-FR"/>
              </w:rPr>
              <w:t>uin 1997</w:t>
            </w:r>
          </w:p>
          <w:p w14:paraId="1828897A" w14:textId="77777777" w:rsidR="005538DF" w:rsidRPr="00F3525B" w:rsidRDefault="005538DF" w:rsidP="005538DF">
            <w:pPr>
              <w:rPr>
                <w:lang w:bidi="fr-FR"/>
              </w:rPr>
            </w:pPr>
          </w:p>
          <w:p w14:paraId="662ECE48" w14:textId="77777777" w:rsidR="005538DF" w:rsidRDefault="005538DF" w:rsidP="005538DF">
            <w:pPr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2A0C93">
              <w:rPr>
                <w:b/>
                <w:bCs/>
                <w:color w:val="000000" w:themeColor="text1"/>
              </w:rPr>
              <w:t xml:space="preserve">Maitrise de mathématiques </w:t>
            </w:r>
          </w:p>
          <w:p w14:paraId="41F06EB6" w14:textId="77777777" w:rsidR="00A830F4" w:rsidRDefault="00A830F4" w:rsidP="00A830F4">
            <w:pPr>
              <w:pStyle w:val="Titre3"/>
              <w:rPr>
                <w:color w:val="000000" w:themeColor="text1"/>
              </w:rPr>
            </w:pPr>
          </w:p>
          <w:p w14:paraId="655B049B" w14:textId="59EBB0F4" w:rsidR="00A830F4" w:rsidRDefault="00A830F4" w:rsidP="00A830F4">
            <w:pPr>
              <w:pStyle w:val="Titre3"/>
              <w:rPr>
                <w:rFonts w:eastAsiaTheme="minorEastAsia" w:cstheme="minorBidi"/>
                <w:b w:val="0"/>
                <w:caps w:val="0"/>
                <w:color w:val="000000" w:themeColor="text1"/>
                <w:sz w:val="18"/>
                <w:szCs w:val="22"/>
              </w:rPr>
            </w:pPr>
            <w:r>
              <w:rPr>
                <w:color w:val="000000" w:themeColor="text1"/>
              </w:rPr>
              <w:t>Langues</w:t>
            </w:r>
          </w:p>
          <w:p w14:paraId="3C71EFC1" w14:textId="78F9FC1F" w:rsidR="00A830F4" w:rsidRPr="002B4A53" w:rsidRDefault="00A830F4" w:rsidP="00A830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Anglais : Lu</w:t>
            </w:r>
            <w:r w:rsidR="00E825BE">
              <w:rPr>
                <w:color w:val="000000" w:themeColor="text1"/>
              </w:rPr>
              <w:t xml:space="preserve"> et</w:t>
            </w:r>
            <w:r>
              <w:rPr>
                <w:color w:val="000000" w:themeColor="text1"/>
              </w:rPr>
              <w:t xml:space="preserve"> écris</w:t>
            </w:r>
          </w:p>
          <w:sdt>
            <w:sdtPr>
              <w:rPr>
                <w:color w:val="000000" w:themeColor="text1"/>
              </w:rPr>
              <w:id w:val="-1444214663"/>
              <w:placeholder>
                <w:docPart w:val="8FEE2332DE14406E9772DBBFB834EA05"/>
              </w:placeholder>
              <w:temporary/>
              <w:showingPlcHdr/>
              <w15:appearance w15:val="hidden"/>
            </w:sdtPr>
            <w:sdtEndPr/>
            <w:sdtContent>
              <w:p w14:paraId="23912170" w14:textId="1371064B" w:rsidR="00703697" w:rsidRPr="002B4A53" w:rsidRDefault="00703697" w:rsidP="001A0FA2">
                <w:pPr>
                  <w:pStyle w:val="Titre3"/>
                  <w:rPr>
                    <w:color w:val="000000" w:themeColor="text1"/>
                  </w:rPr>
                </w:pPr>
                <w:r w:rsidRPr="002B4A53">
                  <w:rPr>
                    <w:color w:val="000000" w:themeColor="text1"/>
                    <w:lang w:bidi="fr-FR"/>
                  </w:rPr>
                  <w:t>Loisirs</w:t>
                </w:r>
              </w:p>
            </w:sdtContent>
          </w:sdt>
          <w:p w14:paraId="11BC9BDC" w14:textId="636A1A97" w:rsidR="00703697" w:rsidRPr="002B4A53" w:rsidRDefault="00703697" w:rsidP="001A0FA2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Course à pied</w:t>
            </w:r>
          </w:p>
          <w:p w14:paraId="0BB3F60E" w14:textId="3452203C" w:rsidR="00703697" w:rsidRPr="002B4A53" w:rsidRDefault="00703697" w:rsidP="001A0FA2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Cyclisme</w:t>
            </w:r>
          </w:p>
          <w:p w14:paraId="3A27774D" w14:textId="05F1A09B" w:rsidR="00703697" w:rsidRPr="002B4A53" w:rsidRDefault="00703697" w:rsidP="001A0FA2">
            <w:pPr>
              <w:rPr>
                <w:color w:val="000000" w:themeColor="text1"/>
              </w:rPr>
            </w:pPr>
            <w:r w:rsidRPr="002B4A53">
              <w:rPr>
                <w:color w:val="000000" w:themeColor="text1"/>
              </w:rPr>
              <w:t>Jeux de société</w:t>
            </w:r>
          </w:p>
        </w:tc>
        <w:tc>
          <w:tcPr>
            <w:tcW w:w="250" w:type="dxa"/>
          </w:tcPr>
          <w:p w14:paraId="1718A3D6" w14:textId="77777777" w:rsidR="00703697" w:rsidRPr="002B4A53" w:rsidRDefault="00703697" w:rsidP="001A0FA2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6737" w:type="dxa"/>
            <w:vMerge/>
          </w:tcPr>
          <w:p w14:paraId="0E82AEDC" w14:textId="2E09EB50" w:rsidR="00703697" w:rsidRPr="002B4A53" w:rsidRDefault="00703697" w:rsidP="001A0FA2">
            <w:pPr>
              <w:rPr>
                <w:color w:val="000000" w:themeColor="text1"/>
              </w:rPr>
            </w:pPr>
          </w:p>
        </w:tc>
      </w:tr>
    </w:tbl>
    <w:p w14:paraId="72905E73" w14:textId="77777777" w:rsidR="0043117B" w:rsidRPr="008F2702" w:rsidRDefault="00583C83" w:rsidP="000C45FF">
      <w:pPr>
        <w:tabs>
          <w:tab w:val="left" w:pos="990"/>
        </w:tabs>
      </w:pPr>
    </w:p>
    <w:sectPr w:rsidR="0043117B" w:rsidRPr="008F2702" w:rsidSect="00645153">
      <w:headerReference w:type="default" r:id="rId2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A40A" w14:textId="77777777" w:rsidR="00583C83" w:rsidRDefault="00583C83" w:rsidP="000C45FF">
      <w:r>
        <w:separator/>
      </w:r>
    </w:p>
  </w:endnote>
  <w:endnote w:type="continuationSeparator" w:id="0">
    <w:p w14:paraId="2BEC2163" w14:textId="77777777" w:rsidR="00583C83" w:rsidRDefault="00583C8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FE67" w14:textId="77777777" w:rsidR="00583C83" w:rsidRDefault="00583C83" w:rsidP="000C45FF">
      <w:r>
        <w:separator/>
      </w:r>
    </w:p>
  </w:footnote>
  <w:footnote w:type="continuationSeparator" w:id="0">
    <w:p w14:paraId="31400B1B" w14:textId="77777777" w:rsidR="00583C83" w:rsidRDefault="00583C8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9480" w14:textId="77777777" w:rsidR="000C45FF" w:rsidRPr="00F17D8E" w:rsidRDefault="000C45FF">
    <w:pPr>
      <w:pStyle w:val="En-tte"/>
    </w:pPr>
    <w:r w:rsidRPr="00F17D8E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2D8C3A87" wp14:editId="35025A32">
          <wp:simplePos x="0" y="0"/>
          <wp:positionH relativeFrom="page">
            <wp:posOffset>152400</wp:posOffset>
          </wp:positionH>
          <wp:positionV relativeFrom="page">
            <wp:posOffset>285750</wp:posOffset>
          </wp:positionV>
          <wp:extent cx="7259955" cy="9875777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955" cy="9875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7D76B2"/>
    <w:multiLevelType w:val="hybridMultilevel"/>
    <w:tmpl w:val="987C4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B0"/>
    <w:rsid w:val="00036450"/>
    <w:rsid w:val="00054E44"/>
    <w:rsid w:val="00094499"/>
    <w:rsid w:val="000B49F9"/>
    <w:rsid w:val="000B5E54"/>
    <w:rsid w:val="000C45FF"/>
    <w:rsid w:val="000E3FD1"/>
    <w:rsid w:val="000F5BB9"/>
    <w:rsid w:val="000F6AD4"/>
    <w:rsid w:val="00107338"/>
    <w:rsid w:val="00112054"/>
    <w:rsid w:val="001424E5"/>
    <w:rsid w:val="001525E1"/>
    <w:rsid w:val="001616FF"/>
    <w:rsid w:val="00180329"/>
    <w:rsid w:val="0019001F"/>
    <w:rsid w:val="001A0FA2"/>
    <w:rsid w:val="001A186E"/>
    <w:rsid w:val="001A3539"/>
    <w:rsid w:val="001A74A5"/>
    <w:rsid w:val="001B2ABD"/>
    <w:rsid w:val="001D21CF"/>
    <w:rsid w:val="001E0391"/>
    <w:rsid w:val="001E1759"/>
    <w:rsid w:val="001E2C16"/>
    <w:rsid w:val="001E521F"/>
    <w:rsid w:val="001F1ECC"/>
    <w:rsid w:val="00213B9C"/>
    <w:rsid w:val="00220DC3"/>
    <w:rsid w:val="002400EB"/>
    <w:rsid w:val="00256CF7"/>
    <w:rsid w:val="00281FD5"/>
    <w:rsid w:val="002A0C93"/>
    <w:rsid w:val="002A14E4"/>
    <w:rsid w:val="002B4A53"/>
    <w:rsid w:val="002D3CA3"/>
    <w:rsid w:val="0030481B"/>
    <w:rsid w:val="00314075"/>
    <w:rsid w:val="003156FC"/>
    <w:rsid w:val="00322D61"/>
    <w:rsid w:val="003254B5"/>
    <w:rsid w:val="00336FE2"/>
    <w:rsid w:val="0037121F"/>
    <w:rsid w:val="00387E43"/>
    <w:rsid w:val="00390493"/>
    <w:rsid w:val="00394261"/>
    <w:rsid w:val="003A6B7D"/>
    <w:rsid w:val="003B06CA"/>
    <w:rsid w:val="003C563F"/>
    <w:rsid w:val="003D4E59"/>
    <w:rsid w:val="004071FC"/>
    <w:rsid w:val="004142CD"/>
    <w:rsid w:val="00445947"/>
    <w:rsid w:val="004474ED"/>
    <w:rsid w:val="004813B3"/>
    <w:rsid w:val="00483ED7"/>
    <w:rsid w:val="00496591"/>
    <w:rsid w:val="004C63E4"/>
    <w:rsid w:val="004C79C6"/>
    <w:rsid w:val="004D3011"/>
    <w:rsid w:val="004D3CB0"/>
    <w:rsid w:val="00517A41"/>
    <w:rsid w:val="005262AC"/>
    <w:rsid w:val="005538DF"/>
    <w:rsid w:val="00572153"/>
    <w:rsid w:val="00583C83"/>
    <w:rsid w:val="005E39D5"/>
    <w:rsid w:val="005F3E74"/>
    <w:rsid w:val="00600670"/>
    <w:rsid w:val="0062123A"/>
    <w:rsid w:val="00622CFF"/>
    <w:rsid w:val="00630FB7"/>
    <w:rsid w:val="00645153"/>
    <w:rsid w:val="00646E75"/>
    <w:rsid w:val="0067475D"/>
    <w:rsid w:val="006771D0"/>
    <w:rsid w:val="006F6AF4"/>
    <w:rsid w:val="00703697"/>
    <w:rsid w:val="00715FCB"/>
    <w:rsid w:val="00743101"/>
    <w:rsid w:val="007775E1"/>
    <w:rsid w:val="007867A0"/>
    <w:rsid w:val="007927F5"/>
    <w:rsid w:val="00792EAB"/>
    <w:rsid w:val="007958BC"/>
    <w:rsid w:val="007C6931"/>
    <w:rsid w:val="007E1533"/>
    <w:rsid w:val="007E67E9"/>
    <w:rsid w:val="00802CA0"/>
    <w:rsid w:val="00870508"/>
    <w:rsid w:val="008957C0"/>
    <w:rsid w:val="008C7779"/>
    <w:rsid w:val="008D1E24"/>
    <w:rsid w:val="008D2974"/>
    <w:rsid w:val="008D2D63"/>
    <w:rsid w:val="008F2702"/>
    <w:rsid w:val="008F3B10"/>
    <w:rsid w:val="00910030"/>
    <w:rsid w:val="00912219"/>
    <w:rsid w:val="009260CD"/>
    <w:rsid w:val="00952C25"/>
    <w:rsid w:val="00964263"/>
    <w:rsid w:val="009720BE"/>
    <w:rsid w:val="00994CBA"/>
    <w:rsid w:val="00A04C8F"/>
    <w:rsid w:val="00A2118D"/>
    <w:rsid w:val="00A40791"/>
    <w:rsid w:val="00A550BC"/>
    <w:rsid w:val="00A6584A"/>
    <w:rsid w:val="00A830F4"/>
    <w:rsid w:val="00AD472A"/>
    <w:rsid w:val="00AD76E2"/>
    <w:rsid w:val="00B07AC9"/>
    <w:rsid w:val="00B10949"/>
    <w:rsid w:val="00B20152"/>
    <w:rsid w:val="00B359E4"/>
    <w:rsid w:val="00B57D98"/>
    <w:rsid w:val="00B70850"/>
    <w:rsid w:val="00BE2DEA"/>
    <w:rsid w:val="00C01EE3"/>
    <w:rsid w:val="00C066B6"/>
    <w:rsid w:val="00C30B16"/>
    <w:rsid w:val="00C37BA1"/>
    <w:rsid w:val="00C401EE"/>
    <w:rsid w:val="00C4674C"/>
    <w:rsid w:val="00C506CF"/>
    <w:rsid w:val="00C72BED"/>
    <w:rsid w:val="00C774AE"/>
    <w:rsid w:val="00C9578B"/>
    <w:rsid w:val="00CB0055"/>
    <w:rsid w:val="00CC0C6D"/>
    <w:rsid w:val="00CE2CD9"/>
    <w:rsid w:val="00D04BFE"/>
    <w:rsid w:val="00D06E13"/>
    <w:rsid w:val="00D2018C"/>
    <w:rsid w:val="00D2522B"/>
    <w:rsid w:val="00D35191"/>
    <w:rsid w:val="00D41768"/>
    <w:rsid w:val="00D422DE"/>
    <w:rsid w:val="00D5459D"/>
    <w:rsid w:val="00D6035F"/>
    <w:rsid w:val="00D72534"/>
    <w:rsid w:val="00D92122"/>
    <w:rsid w:val="00D94CB5"/>
    <w:rsid w:val="00DA1F4D"/>
    <w:rsid w:val="00DB7B7E"/>
    <w:rsid w:val="00DC49FC"/>
    <w:rsid w:val="00DC5D6E"/>
    <w:rsid w:val="00DD172A"/>
    <w:rsid w:val="00DE0956"/>
    <w:rsid w:val="00E004D3"/>
    <w:rsid w:val="00E06E4D"/>
    <w:rsid w:val="00E20466"/>
    <w:rsid w:val="00E25A26"/>
    <w:rsid w:val="00E36CE4"/>
    <w:rsid w:val="00E4381A"/>
    <w:rsid w:val="00E55D74"/>
    <w:rsid w:val="00E81316"/>
    <w:rsid w:val="00E825BE"/>
    <w:rsid w:val="00E837EE"/>
    <w:rsid w:val="00E85AAF"/>
    <w:rsid w:val="00EF300A"/>
    <w:rsid w:val="00EF6A8B"/>
    <w:rsid w:val="00F17D8E"/>
    <w:rsid w:val="00F252DB"/>
    <w:rsid w:val="00F3525B"/>
    <w:rsid w:val="00F60274"/>
    <w:rsid w:val="00F72455"/>
    <w:rsid w:val="00F77FB9"/>
    <w:rsid w:val="00F8321F"/>
    <w:rsid w:val="00FA16A7"/>
    <w:rsid w:val="00FB068F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9EF1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1E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hyperlink" Target="mailto:noureddinesellami@outlook.fr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sv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llami%20Noureddine\AppData\Local\Microsoft\Office\16.0\DTS\fr-FR%7b83522F3F-BE7D-402C-A820-C5681F3EBC55%7d\%7bE91A15A9-16D1-4FBA-94A5-BAD42B093B8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74200584081919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réussite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26731091761162168"/>
                  <c:y val="-1.8185657827255054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54A-4757-91CC-1F1460442C6B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C#</c:v>
                </c:pt>
                <c:pt idx="1">
                  <c:v>PHP</c:v>
                </c:pt>
                <c:pt idx="2">
                  <c:v>SQL</c:v>
                </c:pt>
                <c:pt idx="3">
                  <c:v>Delphi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0.5</c:v>
                </c:pt>
                <c:pt idx="1">
                  <c:v>0.6</c:v>
                </c:pt>
                <c:pt idx="2">
                  <c:v>0.8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6D-492D-989C-E6075098E1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EE2332DE14406E9772DBBFB834EA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A19F9-863E-4ED0-96B3-7CC57E219A63}"/>
      </w:docPartPr>
      <w:docPartBody>
        <w:p w:rsidR="0095648A" w:rsidRDefault="00360814" w:rsidP="00360814">
          <w:pPr>
            <w:pStyle w:val="8FEE2332DE14406E9772DBBFB834EA05"/>
          </w:pPr>
          <w:r w:rsidRPr="008F2702">
            <w:rPr>
              <w:lang w:bidi="fr-FR"/>
            </w:rPr>
            <w:t>Loisirs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BE"/>
    <w:rsid w:val="00076569"/>
    <w:rsid w:val="000C4A48"/>
    <w:rsid w:val="001A691C"/>
    <w:rsid w:val="00254B6A"/>
    <w:rsid w:val="002D27BE"/>
    <w:rsid w:val="00360814"/>
    <w:rsid w:val="00386460"/>
    <w:rsid w:val="004F5AA3"/>
    <w:rsid w:val="00543546"/>
    <w:rsid w:val="00613557"/>
    <w:rsid w:val="006B49AB"/>
    <w:rsid w:val="009303EC"/>
    <w:rsid w:val="0095648A"/>
    <w:rsid w:val="00AE161F"/>
    <w:rsid w:val="00C62414"/>
    <w:rsid w:val="00CF422D"/>
    <w:rsid w:val="00E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36081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700CF8BFFBB48C0905A065482AA6394">
    <w:name w:val="1700CF8BFFBB48C0905A065482AA6394"/>
    <w:rsid w:val="00360814"/>
  </w:style>
  <w:style w:type="paragraph" w:customStyle="1" w:styleId="8FEE2332DE14406E9772DBBFB834EA05">
    <w:name w:val="8FEE2332DE14406E9772DBBFB834EA05"/>
    <w:rsid w:val="00360814"/>
  </w:style>
  <w:style w:type="character" w:customStyle="1" w:styleId="Titre2Car">
    <w:name w:val="Titre 2 Car"/>
    <w:basedOn w:val="Policepardfaut"/>
    <w:link w:val="Titre2"/>
    <w:uiPriority w:val="9"/>
    <w:rsid w:val="00360814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54B37E7385C94A33BC6DC3A298EA309B">
    <w:name w:val="54B37E7385C94A33BC6DC3A298EA309B"/>
    <w:rsid w:val="00AE1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{E91A15A9-16D1-4FBA-94A5-BAD42B093B89}tf00546271_win32.dotx</Template>
  <TotalTime>0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2021-07-12T09:16:00Z</dcterms:created>
  <dcterms:modified xsi:type="dcterms:W3CDTF">2022-01-27T21:11:00Z</dcterms:modified>
</cp:coreProperties>
</file>