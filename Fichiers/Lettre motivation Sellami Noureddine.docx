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315" w:rsidRDefault="00975AFF">
      <w:r>
        <w:t>Sellami Noureddine</w:t>
      </w:r>
    </w:p>
    <w:p w:rsidR="00E97315" w:rsidRDefault="00975AFF">
      <w:r>
        <w:t xml:space="preserve">354 route du </w:t>
      </w:r>
      <w:r w:rsidR="00CA65F6">
        <w:t>Fresnes</w:t>
      </w:r>
      <w:r>
        <w:t xml:space="preserve"> </w:t>
      </w:r>
    </w:p>
    <w:p w:rsidR="00E97315" w:rsidRDefault="00975AFF">
      <w:r>
        <w:t>37380 Monnaie</w:t>
      </w:r>
    </w:p>
    <w:p w:rsidR="00AF2FBE" w:rsidRDefault="00CA65F6" w:rsidP="00AF2FBE">
      <w:pPr>
        <w:spacing w:after="200" w:line="276" w:lineRule="auto"/>
        <w:jc w:val="right"/>
      </w:pPr>
      <w:r w:rsidRPr="00CA65F6">
        <w:t>Frans Bonhomme</w:t>
      </w:r>
      <w:r w:rsidR="00AF2FBE">
        <w:br/>
      </w:r>
      <w:r w:rsidRPr="00CA65F6">
        <w:t>3 Rue Denis Papin, 37300 Joué-lès-Tours</w:t>
      </w:r>
    </w:p>
    <w:p w:rsidR="00AF2FBE" w:rsidRDefault="00AF2FBE" w:rsidP="00AF2FBE">
      <w:pPr>
        <w:spacing w:after="200" w:line="276" w:lineRule="auto"/>
        <w:jc w:val="right"/>
      </w:pPr>
      <w:r>
        <w:t xml:space="preserve"> </w:t>
      </w:r>
      <w:r w:rsidR="00CA65F6">
        <w:t>Monnaie</w:t>
      </w:r>
      <w:r>
        <w:t xml:space="preserve">, le </w:t>
      </w:r>
      <w:r w:rsidR="00CA65F6">
        <w:t>15/12/20</w:t>
      </w:r>
    </w:p>
    <w:p w:rsidR="00E97315" w:rsidRDefault="00E97315"/>
    <w:p w:rsidR="00E97315" w:rsidRDefault="00E97315">
      <w:bookmarkStart w:id="0" w:name="_GoBack"/>
      <w:bookmarkEnd w:id="0"/>
    </w:p>
    <w:p w:rsidR="00E97315" w:rsidRDefault="00975AFF">
      <w:r>
        <w:tab/>
      </w:r>
      <w:r>
        <w:tab/>
      </w:r>
      <w:r>
        <w:tab/>
      </w:r>
      <w:r>
        <w:tab/>
      </w:r>
      <w:r>
        <w:tab/>
      </w:r>
      <w:r>
        <w:tab/>
      </w:r>
      <w:r w:rsidR="00CA65F6">
        <w:t>Madame, Monsieur</w:t>
      </w:r>
    </w:p>
    <w:p w:rsidR="00E97315" w:rsidRDefault="00E97315"/>
    <w:p w:rsidR="008616E8" w:rsidRDefault="00CA65F6">
      <w:r>
        <w:t>V</w:t>
      </w:r>
      <w:r w:rsidR="008616E8">
        <w:t>ous indiquez</w:t>
      </w:r>
      <w:r>
        <w:t xml:space="preserve"> dans plusieurs annonces publiées sur internet</w:t>
      </w:r>
      <w:r w:rsidR="008616E8">
        <w:t xml:space="preserve"> être à la recherche d’un développeur .Net. Actuellement à la recherche d’un emploi, je me permets de vous proposer ma candidature.  </w:t>
      </w:r>
    </w:p>
    <w:p w:rsidR="008616E8" w:rsidRDefault="00975AFF">
      <w:r>
        <w:t xml:space="preserve">Développeur </w:t>
      </w:r>
      <w:r>
        <w:t>expérimenté</w:t>
      </w:r>
      <w:r w:rsidR="008616E8">
        <w:t>, principalement</w:t>
      </w:r>
      <w:r>
        <w:t xml:space="preserve"> en Delphi, j’ai aussi</w:t>
      </w:r>
      <w:r w:rsidR="008616E8">
        <w:t xml:space="preserve"> développé plusieurs applications avec </w:t>
      </w:r>
      <w:r w:rsidR="00AF2FBE">
        <w:t>Visual</w:t>
      </w:r>
      <w:r w:rsidR="008616E8">
        <w:t xml:space="preserve"> studio et Je continue ces </w:t>
      </w:r>
      <w:r w:rsidR="00AF2FBE">
        <w:t>dernières</w:t>
      </w:r>
      <w:r w:rsidR="008616E8">
        <w:t xml:space="preserve"> semaines à développer </w:t>
      </w:r>
      <w:r w:rsidR="00AF2FBE">
        <w:t>mes connaissances</w:t>
      </w:r>
      <w:r w:rsidR="008616E8">
        <w:t xml:space="preserve"> .Net en </w:t>
      </w:r>
      <w:r w:rsidR="00AF2FBE">
        <w:t>développant</w:t>
      </w:r>
      <w:r w:rsidR="008616E8">
        <w:t xml:space="preserve"> des logiciels personnels.</w:t>
      </w:r>
    </w:p>
    <w:p w:rsidR="00AF2FBE" w:rsidRDefault="008616E8">
      <w:r>
        <w:t>De formation initial</w:t>
      </w:r>
      <w:r w:rsidR="0039337B">
        <w:t>e</w:t>
      </w:r>
      <w:r>
        <w:t xml:space="preserve"> en </w:t>
      </w:r>
      <w:r w:rsidR="00AF2FBE">
        <w:t>mathématiques</w:t>
      </w:r>
      <w:r>
        <w:t>,</w:t>
      </w:r>
      <w:r w:rsidR="00AF2FBE">
        <w:t xml:space="preserve"> mes capacités d’analyse me permettent d’apporter des solutions </w:t>
      </w:r>
      <w:r w:rsidR="00CA65F6">
        <w:t>à</w:t>
      </w:r>
      <w:r w:rsidR="00AF2FBE">
        <w:t xml:space="preserve"> de nombreuses situation</w:t>
      </w:r>
      <w:r w:rsidR="00CA65F6">
        <w:t>s</w:t>
      </w:r>
      <w:r w:rsidR="00AF2FBE">
        <w:t xml:space="preserve"> et je suis prêt à me former à </w:t>
      </w:r>
      <w:r w:rsidR="00CA65F6">
        <w:t>n’importe quel</w:t>
      </w:r>
      <w:r w:rsidR="00AF2FBE">
        <w:t xml:space="preserve"> langage de développement informatiques.</w:t>
      </w:r>
    </w:p>
    <w:p w:rsidR="00E97315" w:rsidRDefault="00975AFF" w:rsidP="00CA65F6">
      <w:pPr>
        <w:jc w:val="right"/>
      </w:pPr>
      <w:r>
        <w:t>Noureddine S</w:t>
      </w:r>
      <w:r>
        <w:t>ELLAMI</w:t>
      </w:r>
    </w:p>
    <w:sectPr w:rsidR="00E97315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AFF" w:rsidRDefault="00975AFF">
      <w:pPr>
        <w:spacing w:after="0" w:line="240" w:lineRule="auto"/>
      </w:pPr>
      <w:r>
        <w:separator/>
      </w:r>
    </w:p>
  </w:endnote>
  <w:endnote w:type="continuationSeparator" w:id="0">
    <w:p w:rsidR="00975AFF" w:rsidRDefault="0097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AFF" w:rsidRDefault="00975AF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75AFF" w:rsidRDefault="00975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7315"/>
    <w:rsid w:val="0039337B"/>
    <w:rsid w:val="005A0CAC"/>
    <w:rsid w:val="008616E8"/>
    <w:rsid w:val="00975AFF"/>
    <w:rsid w:val="00AF2FBE"/>
    <w:rsid w:val="00CA65F6"/>
    <w:rsid w:val="00E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CF27"/>
  <w15:docId w15:val="{D5EDF6D6-23BC-4833-A3CE-94C2F8E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nourredine sellami</dc:creator>
  <dc:description/>
  <cp:lastModifiedBy>nourredine sellami</cp:lastModifiedBy>
  <cp:revision>3</cp:revision>
  <dcterms:created xsi:type="dcterms:W3CDTF">2020-12-15T11:52:00Z</dcterms:created>
  <dcterms:modified xsi:type="dcterms:W3CDTF">2020-12-15T11:54:00Z</dcterms:modified>
</cp:coreProperties>
</file>